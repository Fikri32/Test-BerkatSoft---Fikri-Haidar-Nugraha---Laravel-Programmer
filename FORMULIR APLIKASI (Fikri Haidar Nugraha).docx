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2F71" w14:textId="77777777"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14:paraId="1271F020" w14:textId="77777777"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D35FF1" w14:paraId="4E3105AB" w14:textId="77777777" w:rsidTr="00D35FF1">
        <w:trPr>
          <w:trHeight w:val="270"/>
        </w:trPr>
        <w:tc>
          <w:tcPr>
            <w:tcW w:w="3265" w:type="dxa"/>
            <w:vAlign w:val="center"/>
          </w:tcPr>
          <w:p w14:paraId="3815A8A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Nama lengkap</w:t>
            </w:r>
          </w:p>
        </w:tc>
        <w:tc>
          <w:tcPr>
            <w:tcW w:w="463" w:type="dxa"/>
          </w:tcPr>
          <w:p w14:paraId="31F4153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BDFA7B0" w14:textId="41A72197" w:rsidR="00D35FF1" w:rsidRPr="008C6543" w:rsidRDefault="00174D6A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Fikri Haidar Nugraha</w:t>
            </w:r>
          </w:p>
        </w:tc>
      </w:tr>
      <w:tr w:rsidR="00D35FF1" w14:paraId="2B15198F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9B35F5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14:paraId="015D6DD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84C8848" w14:textId="2658E1D1" w:rsidR="00D35FF1" w:rsidRDefault="00E977D3" w:rsidP="00174D6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3215252406970003</w:t>
            </w:r>
          </w:p>
        </w:tc>
      </w:tr>
      <w:tr w:rsidR="00D35FF1" w14:paraId="575737E5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63825B7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Tempat Lahir/</w:t>
            </w:r>
            <w:r w:rsidRPr="0050074E">
              <w:rPr>
                <w:b/>
                <w:sz w:val="22"/>
              </w:rPr>
              <w:t>Tgl. Lahir</w:t>
            </w:r>
          </w:p>
        </w:tc>
        <w:tc>
          <w:tcPr>
            <w:tcW w:w="463" w:type="dxa"/>
          </w:tcPr>
          <w:p w14:paraId="1AFAC56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1731772" w14:textId="5B4DD59D" w:rsidR="00D35FF1" w:rsidRDefault="00AC1397" w:rsidP="00AC1397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Bandung</w:t>
            </w:r>
            <w:r w:rsidR="00C44AE4">
              <w:rPr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 w:rsidR="00C44AE4">
              <w:rPr>
                <w:sz w:val="22"/>
              </w:rPr>
              <w:t xml:space="preserve"> </w:t>
            </w:r>
            <w:r>
              <w:rPr>
                <w:sz w:val="22"/>
              </w:rPr>
              <w:t>24 Juni 1997</w:t>
            </w:r>
          </w:p>
        </w:tc>
      </w:tr>
      <w:tr w:rsidR="00D35FF1" w14:paraId="3629F770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80830F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Jenis Kelamin</w:t>
            </w:r>
          </w:p>
        </w:tc>
        <w:tc>
          <w:tcPr>
            <w:tcW w:w="463" w:type="dxa"/>
          </w:tcPr>
          <w:p w14:paraId="7D4B7FB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546EB531" w14:textId="76D1598E" w:rsidR="00D35FF1" w:rsidRDefault="00D11705" w:rsidP="00D11705">
            <w:pPr>
              <w:tabs>
                <w:tab w:val="left" w:pos="374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05CC19A" wp14:editId="20AD5A9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-41910</wp:posOffset>
                      </wp:positionV>
                      <wp:extent cx="4857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F78F1" id="Rectangle 3" o:spid="_x0000_s1026" style="position:absolute;margin-left:-3.4pt;margin-top:-3.3pt;width:38.2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" fillcolor="white [3201]" strokecolor="black [3200]" strokeweight="2pt"/>
                  </w:pict>
                </mc:Fallback>
              </mc:AlternateContent>
            </w:r>
            <w:r w:rsidR="00D35FF1"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D985979" wp14:editId="58659A5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0</wp:posOffset>
                      </wp:positionV>
                      <wp:extent cx="457200" cy="2190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07A01" id="Rectangle 8" o:spid="_x0000_s1026" style="position:absolute;margin-left:106.85pt;margin-top:0;width:36pt;height:1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sz w:val="22"/>
              </w:rPr>
              <w:sym w:font="Wingdings" w:char="F0FC"/>
            </w:r>
            <w:r w:rsidR="00D35FF1">
              <w:rPr>
                <w:sz w:val="22"/>
              </w:rPr>
              <w:t xml:space="preserve">         laki – laki                     Perempuan</w:t>
            </w:r>
          </w:p>
        </w:tc>
      </w:tr>
      <w:tr w:rsidR="00D35FF1" w14:paraId="67E95134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030646F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14:paraId="22DD9CA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ACF25C9" w14:textId="278286B3" w:rsidR="00D35FF1" w:rsidRDefault="00AC6365" w:rsidP="00AC6365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D35FF1" w14:paraId="244676E9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7CDD392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Pendidikan Terakhir</w:t>
            </w:r>
          </w:p>
        </w:tc>
        <w:tc>
          <w:tcPr>
            <w:tcW w:w="463" w:type="dxa"/>
          </w:tcPr>
          <w:p w14:paraId="4DE6009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0BB11A31" w14:textId="3475BE11" w:rsidR="00D35FF1" w:rsidRDefault="00AC6365" w:rsidP="00AC6365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Sarjana</w:t>
            </w:r>
          </w:p>
        </w:tc>
      </w:tr>
      <w:tr w:rsidR="00D35FF1" w14:paraId="5B40A44C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3E4C897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14:paraId="19422BE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A9B84C1" w14:textId="247313BE" w:rsidR="00D35FF1" w:rsidRDefault="008C1EA4" w:rsidP="008C1EA4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2.79</w:t>
            </w:r>
          </w:p>
        </w:tc>
      </w:tr>
      <w:tr w:rsidR="00D35FF1" w14:paraId="47EA2943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59EBDCB0" w14:textId="77777777"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 w:rsidRPr="0050074E">
              <w:rPr>
                <w:b/>
                <w:sz w:val="22"/>
              </w:rPr>
              <w:t>Telepon/HP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14:paraId="487E270D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AACF2C5" w14:textId="767362A3" w:rsidR="00D35FF1" w:rsidRDefault="00C13804" w:rsidP="00C13804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081214358152</w:t>
            </w:r>
          </w:p>
        </w:tc>
      </w:tr>
      <w:tr w:rsidR="00D35FF1" w14:paraId="1F9A2B4F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7D3DC3E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14:paraId="4592847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0EF83A6" w14:textId="0563F13E" w:rsidR="00D35FF1" w:rsidRDefault="007C20B0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fikrihaidar24@gmail.com</w:t>
            </w:r>
          </w:p>
        </w:tc>
      </w:tr>
      <w:tr w:rsidR="00D35FF1" w14:paraId="1FCD9790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787C2B6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Status perkawinan</w:t>
            </w:r>
          </w:p>
        </w:tc>
        <w:tc>
          <w:tcPr>
            <w:tcW w:w="463" w:type="dxa"/>
          </w:tcPr>
          <w:p w14:paraId="4E9AB12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F8A82EE" w14:textId="00B3F0FE" w:rsidR="00D35FF1" w:rsidRDefault="007C20B0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Belum Menikah</w:t>
            </w:r>
          </w:p>
        </w:tc>
      </w:tr>
      <w:tr w:rsidR="00D35FF1" w14:paraId="242AB4DE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2D3C448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Hobi/Kegemaran</w:t>
            </w:r>
          </w:p>
        </w:tc>
        <w:tc>
          <w:tcPr>
            <w:tcW w:w="463" w:type="dxa"/>
          </w:tcPr>
          <w:p w14:paraId="7C1CF6D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E372245" w14:textId="34EA5678" w:rsidR="00D35FF1" w:rsidRDefault="0093557B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Menonton Film</w:t>
            </w:r>
          </w:p>
        </w:tc>
      </w:tr>
      <w:tr w:rsidR="004C5603" w14:paraId="59167CF1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15696F9C" w14:textId="77777777"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14:paraId="08EB67AD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9F50D92" w14:textId="38936450" w:rsidR="004C5603" w:rsidRDefault="001855DF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C5603" w14:paraId="708217FB" w14:textId="77777777" w:rsidTr="00D35FF1">
        <w:trPr>
          <w:trHeight w:val="265"/>
        </w:trPr>
        <w:tc>
          <w:tcPr>
            <w:tcW w:w="3265" w:type="dxa"/>
          </w:tcPr>
          <w:p w14:paraId="4EC420C3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Alamat</w:t>
            </w:r>
          </w:p>
        </w:tc>
        <w:tc>
          <w:tcPr>
            <w:tcW w:w="463" w:type="dxa"/>
          </w:tcPr>
          <w:p w14:paraId="5529B24E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BAA2F88" w14:textId="507D0E00" w:rsidR="004C5603" w:rsidRDefault="00565E5C" w:rsidP="007C20B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Jl.Intan 4 no 15 Permata Regency Cikampek</w:t>
            </w:r>
          </w:p>
          <w:p w14:paraId="0AEE3C0B" w14:textId="77777777" w:rsidR="005B6F21" w:rsidRDefault="005B6F21" w:rsidP="00BB3468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49DEFBE8" w14:textId="77777777" w:rsidR="0080604E" w:rsidRPr="008F5BBF" w:rsidRDefault="005B6F21" w:rsidP="006E2F49">
      <w:pPr>
        <w:pStyle w:val="Heading1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CBE56" wp14:editId="4C9EA449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970280" cy="1191260"/>
                <wp:effectExtent l="0" t="0" r="2032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7826" w14:textId="5B6612F7" w:rsidR="005B6F21" w:rsidRDefault="00C665E6" w:rsidP="00C665E6">
                            <w:pPr>
                              <w:ind w:left="0"/>
                            </w:pPr>
                            <w:r w:rsidRPr="00C665E6">
                              <w:rPr>
                                <w:noProof/>
                              </w:rPr>
                              <w:drawing>
                                <wp:inline distT="0" distB="0" distL="0" distR="0" wp14:anchorId="6BE7851C" wp14:editId="0B2F34E4">
                                  <wp:extent cx="875030" cy="1186929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165" cy="120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CB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.5pt;width:76.4pt;height:9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ytIQIAAEQ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">
                <v:textbox>
                  <w:txbxContent>
                    <w:p w14:paraId="1F847826" w14:textId="5B6612F7" w:rsidR="005B6F21" w:rsidRDefault="00C665E6" w:rsidP="00C665E6">
                      <w:pPr>
                        <w:ind w:left="0"/>
                      </w:pPr>
                      <w:r w:rsidRPr="00C665E6">
                        <w:rPr>
                          <w:noProof/>
                        </w:rPr>
                        <w:drawing>
                          <wp:inline distT="0" distB="0" distL="0" distR="0" wp14:anchorId="6BE7851C" wp14:editId="0B2F34E4">
                            <wp:extent cx="875030" cy="1186929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165" cy="12061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72D9B6" w14:textId="77777777" w:rsidR="006B0E6B" w:rsidRDefault="006B0E6B" w:rsidP="006E2F49">
      <w:pPr>
        <w:pStyle w:val="Heading1"/>
      </w:pPr>
    </w:p>
    <w:p w14:paraId="7316DA34" w14:textId="77777777" w:rsidR="006B0E6B" w:rsidRDefault="006B0E6B" w:rsidP="006E2F49">
      <w:pPr>
        <w:pStyle w:val="Heading1"/>
      </w:pPr>
    </w:p>
    <w:p w14:paraId="4EBDFAD8" w14:textId="77777777" w:rsidR="0080604E" w:rsidRPr="0080604E" w:rsidRDefault="0080604E" w:rsidP="0080604E"/>
    <w:p w14:paraId="694D1758" w14:textId="77777777" w:rsidR="0080604E" w:rsidRPr="0080604E" w:rsidRDefault="0080604E" w:rsidP="0080604E"/>
    <w:p w14:paraId="4D8573DE" w14:textId="77777777" w:rsidR="0080604E" w:rsidRPr="0080604E" w:rsidRDefault="0080604E" w:rsidP="0080604E"/>
    <w:p w14:paraId="13BAF0E1" w14:textId="77777777" w:rsidR="0080604E" w:rsidRPr="0080604E" w:rsidRDefault="0080604E" w:rsidP="0080604E"/>
    <w:p w14:paraId="05B7AA6E" w14:textId="77777777" w:rsidR="0080604E" w:rsidRPr="0080604E" w:rsidRDefault="0080604E" w:rsidP="0080604E"/>
    <w:p w14:paraId="7211E465" w14:textId="77777777" w:rsidR="0080604E" w:rsidRPr="0080604E" w:rsidRDefault="0080604E" w:rsidP="0080604E"/>
    <w:p w14:paraId="3373FDDD" w14:textId="77777777" w:rsidR="0080604E" w:rsidRDefault="0080604E" w:rsidP="0080604E"/>
    <w:p w14:paraId="03DED4D7" w14:textId="77777777" w:rsidR="005B6F21" w:rsidRDefault="005B6F21" w:rsidP="0080604E"/>
    <w:p w14:paraId="1697EF82" w14:textId="77777777" w:rsidR="005B6F21" w:rsidRDefault="005B6F21" w:rsidP="0080604E"/>
    <w:p w14:paraId="5DCC18EE" w14:textId="77777777" w:rsidR="005B6F21" w:rsidRDefault="005B6F21" w:rsidP="0080604E"/>
    <w:p w14:paraId="79E53FF8" w14:textId="77777777" w:rsidR="005B6F21" w:rsidRPr="0080604E" w:rsidRDefault="005B6F21" w:rsidP="0080604E"/>
    <w:p w14:paraId="6AD4014E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42"/>
        <w:gridCol w:w="1697"/>
      </w:tblGrid>
      <w:tr w:rsidR="00C47095" w14:paraId="1D1B6AFC" w14:textId="77777777" w:rsidTr="00C47095">
        <w:trPr>
          <w:trHeight w:val="501"/>
        </w:trPr>
        <w:tc>
          <w:tcPr>
            <w:tcW w:w="2310" w:type="dxa"/>
            <w:vAlign w:val="center"/>
          </w:tcPr>
          <w:p w14:paraId="6243030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14:paraId="3FD8CAF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14:paraId="7AF0076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14:paraId="6558DCC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14:paraId="33E33748" w14:textId="77777777" w:rsidTr="00C47095">
        <w:trPr>
          <w:trHeight w:val="77"/>
        </w:trPr>
        <w:tc>
          <w:tcPr>
            <w:tcW w:w="2310" w:type="dxa"/>
          </w:tcPr>
          <w:p w14:paraId="3FE3F61A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14:paraId="276511E6" w14:textId="457C8125" w:rsidR="00C47095" w:rsidRPr="00BB3468" w:rsidRDefault="00C665E6" w:rsidP="00620A8F">
            <w:pPr>
              <w:pStyle w:val="ListParagraph"/>
              <w:ind w:left="0"/>
              <w:jc w:val="both"/>
            </w:pPr>
            <w:r>
              <w:t>Madrasah Ibtidaiyah Al-Murtadlo Cikampek</w:t>
            </w:r>
          </w:p>
        </w:tc>
        <w:tc>
          <w:tcPr>
            <w:tcW w:w="1842" w:type="dxa"/>
          </w:tcPr>
          <w:p w14:paraId="6B6C5ED9" w14:textId="4F4BDDBC" w:rsidR="00C47095" w:rsidRPr="00BB3468" w:rsidRDefault="00C665E6" w:rsidP="00620A8F">
            <w:pPr>
              <w:pStyle w:val="ListParagraph"/>
              <w:ind w:left="0"/>
              <w:jc w:val="both"/>
            </w:pPr>
            <w:r>
              <w:t>Cikampek</w:t>
            </w:r>
          </w:p>
        </w:tc>
        <w:tc>
          <w:tcPr>
            <w:tcW w:w="1697" w:type="dxa"/>
          </w:tcPr>
          <w:p w14:paraId="377F90CF" w14:textId="4687241D" w:rsidR="00C47095" w:rsidRPr="00BB3468" w:rsidRDefault="00C665E6" w:rsidP="00620A8F">
            <w:pPr>
              <w:pStyle w:val="ListParagraph"/>
              <w:ind w:left="0"/>
              <w:jc w:val="both"/>
            </w:pPr>
            <w:r>
              <w:t>2009</w:t>
            </w:r>
          </w:p>
        </w:tc>
      </w:tr>
      <w:tr w:rsidR="00C47095" w14:paraId="5BFC58C9" w14:textId="77777777" w:rsidTr="00C47095">
        <w:tc>
          <w:tcPr>
            <w:tcW w:w="2310" w:type="dxa"/>
          </w:tcPr>
          <w:p w14:paraId="2ECC961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14:paraId="79A65DB2" w14:textId="2B2293BA" w:rsidR="00C47095" w:rsidRPr="00BB3468" w:rsidRDefault="00C665E6" w:rsidP="00620A8F">
            <w:pPr>
              <w:pStyle w:val="ListParagraph"/>
              <w:ind w:left="0"/>
            </w:pPr>
            <w:r>
              <w:t>Madrasah Tsanawiyah Mahad Darul Arqam</w:t>
            </w:r>
          </w:p>
        </w:tc>
        <w:tc>
          <w:tcPr>
            <w:tcW w:w="1842" w:type="dxa"/>
          </w:tcPr>
          <w:p w14:paraId="7E656D19" w14:textId="24E16C9E" w:rsidR="00C47095" w:rsidRPr="00BB3468" w:rsidRDefault="00C665E6" w:rsidP="00620A8F">
            <w:pPr>
              <w:pStyle w:val="ListParagraph"/>
              <w:ind w:left="0"/>
            </w:pPr>
            <w:r>
              <w:t>Garut</w:t>
            </w:r>
          </w:p>
        </w:tc>
        <w:tc>
          <w:tcPr>
            <w:tcW w:w="1697" w:type="dxa"/>
          </w:tcPr>
          <w:p w14:paraId="1417469B" w14:textId="2CFCADDB" w:rsidR="00C47095" w:rsidRPr="00BB3468" w:rsidRDefault="00C665E6" w:rsidP="00620A8F">
            <w:pPr>
              <w:pStyle w:val="ListParagraph"/>
              <w:ind w:left="0"/>
            </w:pPr>
            <w:r>
              <w:t>2012</w:t>
            </w:r>
          </w:p>
        </w:tc>
      </w:tr>
      <w:tr w:rsidR="00C47095" w14:paraId="634E7FB8" w14:textId="77777777" w:rsidTr="00C47095">
        <w:tc>
          <w:tcPr>
            <w:tcW w:w="2310" w:type="dxa"/>
          </w:tcPr>
          <w:p w14:paraId="7AE704D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14:paraId="0BB27711" w14:textId="6845D5F5" w:rsidR="00C47095" w:rsidRPr="00BB3468" w:rsidRDefault="009513FE" w:rsidP="00620A8F">
            <w:pPr>
              <w:pStyle w:val="ListParagraph"/>
              <w:ind w:left="0"/>
            </w:pPr>
            <w:r>
              <w:t>Madrasah Aliyyah Mahad Darul Arqam</w:t>
            </w:r>
          </w:p>
        </w:tc>
        <w:tc>
          <w:tcPr>
            <w:tcW w:w="1842" w:type="dxa"/>
          </w:tcPr>
          <w:p w14:paraId="588E867D" w14:textId="74ED8A66" w:rsidR="00C47095" w:rsidRPr="00BB3468" w:rsidRDefault="00CF7CBA" w:rsidP="00620A8F">
            <w:pPr>
              <w:pStyle w:val="ListParagraph"/>
              <w:ind w:left="0"/>
            </w:pPr>
            <w:r>
              <w:t>Garut</w:t>
            </w:r>
          </w:p>
        </w:tc>
        <w:tc>
          <w:tcPr>
            <w:tcW w:w="1697" w:type="dxa"/>
          </w:tcPr>
          <w:p w14:paraId="6ECA55E7" w14:textId="11671AD3" w:rsidR="00C47095" w:rsidRPr="00BB3468" w:rsidRDefault="00CF7CBA" w:rsidP="00620A8F">
            <w:pPr>
              <w:pStyle w:val="ListParagraph"/>
              <w:ind w:left="0"/>
            </w:pPr>
            <w:r>
              <w:t>2015</w:t>
            </w:r>
          </w:p>
        </w:tc>
      </w:tr>
      <w:tr w:rsidR="00C47095" w14:paraId="02475754" w14:textId="77777777" w:rsidTr="00C47095">
        <w:tc>
          <w:tcPr>
            <w:tcW w:w="2310" w:type="dxa"/>
          </w:tcPr>
          <w:p w14:paraId="558698F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14:paraId="27A76E36" w14:textId="4EEB7517" w:rsidR="00C47095" w:rsidRPr="00BB3468" w:rsidRDefault="00305D1A" w:rsidP="00620A8F">
            <w:pPr>
              <w:pStyle w:val="ListParagraph"/>
              <w:ind w:left="0"/>
            </w:pPr>
            <w:r>
              <w:t>Teknik Informatika Universitas Komputer Indonesia</w:t>
            </w:r>
          </w:p>
        </w:tc>
        <w:tc>
          <w:tcPr>
            <w:tcW w:w="1842" w:type="dxa"/>
          </w:tcPr>
          <w:p w14:paraId="5D3BDAB8" w14:textId="1E2DB088" w:rsidR="00C47095" w:rsidRPr="00BB3468" w:rsidRDefault="00254A18" w:rsidP="00620A8F">
            <w:pPr>
              <w:pStyle w:val="ListParagraph"/>
              <w:ind w:left="0"/>
            </w:pPr>
            <w:r>
              <w:t>Bandung</w:t>
            </w:r>
          </w:p>
        </w:tc>
        <w:tc>
          <w:tcPr>
            <w:tcW w:w="1697" w:type="dxa"/>
          </w:tcPr>
          <w:p w14:paraId="5C429B29" w14:textId="322EDD9A" w:rsidR="00C47095" w:rsidRPr="00BB3468" w:rsidRDefault="00254A18" w:rsidP="00620A8F">
            <w:pPr>
              <w:pStyle w:val="ListParagraph"/>
              <w:ind w:left="0"/>
            </w:pPr>
            <w:r>
              <w:t>2020</w:t>
            </w:r>
          </w:p>
        </w:tc>
      </w:tr>
      <w:tr w:rsidR="00C47095" w14:paraId="4C06FB42" w14:textId="77777777" w:rsidTr="00C47095">
        <w:tc>
          <w:tcPr>
            <w:tcW w:w="2310" w:type="dxa"/>
          </w:tcPr>
          <w:p w14:paraId="05EDE66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14:paraId="12AD537E" w14:textId="78A47AA6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842" w:type="dxa"/>
          </w:tcPr>
          <w:p w14:paraId="1E68D139" w14:textId="59022BE9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697" w:type="dxa"/>
          </w:tcPr>
          <w:p w14:paraId="362F34BD" w14:textId="435B825B" w:rsidR="00C47095" w:rsidRPr="00BB3468" w:rsidRDefault="00CC5C37" w:rsidP="00620A8F">
            <w:pPr>
              <w:pStyle w:val="ListParagraph"/>
              <w:ind w:left="0"/>
            </w:pPr>
            <w:r>
              <w:t>-</w:t>
            </w:r>
          </w:p>
        </w:tc>
      </w:tr>
    </w:tbl>
    <w:p w14:paraId="42E1E4CC" w14:textId="215AD71B" w:rsidR="00C47095" w:rsidRDefault="00C47095" w:rsidP="00C47095">
      <w:pPr>
        <w:pStyle w:val="ListParagraph"/>
        <w:ind w:left="-66"/>
        <w:rPr>
          <w:b/>
        </w:rPr>
      </w:pPr>
    </w:p>
    <w:p w14:paraId="34FAFA6E" w14:textId="1B661CB7" w:rsidR="00826800" w:rsidRDefault="00826800" w:rsidP="00C47095">
      <w:pPr>
        <w:pStyle w:val="ListParagraph"/>
        <w:ind w:left="-66"/>
        <w:rPr>
          <w:b/>
        </w:rPr>
      </w:pPr>
    </w:p>
    <w:p w14:paraId="37684849" w14:textId="36A9EE03" w:rsidR="00826800" w:rsidRDefault="00826800" w:rsidP="00C47095">
      <w:pPr>
        <w:pStyle w:val="ListParagraph"/>
        <w:ind w:left="-66"/>
        <w:rPr>
          <w:b/>
        </w:rPr>
      </w:pPr>
    </w:p>
    <w:p w14:paraId="58CBAF43" w14:textId="77777777" w:rsidR="00826800" w:rsidRPr="004B486D" w:rsidRDefault="00826800" w:rsidP="004B486D">
      <w:pPr>
        <w:ind w:left="0"/>
        <w:rPr>
          <w:b/>
        </w:rPr>
      </w:pPr>
    </w:p>
    <w:p w14:paraId="6F134D6F" w14:textId="77777777"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lastRenderedPageBreak/>
        <w:t>PENDIDIKAN NON FORMAL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14:paraId="6DCE489B" w14:textId="77777777" w:rsidTr="00C47095">
        <w:trPr>
          <w:trHeight w:val="501"/>
        </w:trPr>
        <w:tc>
          <w:tcPr>
            <w:tcW w:w="1984" w:type="dxa"/>
            <w:vAlign w:val="center"/>
          </w:tcPr>
          <w:p w14:paraId="528E87A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14:paraId="40F79E23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14:paraId="767A779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14:paraId="534A8B4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67BED21C" w14:textId="77777777" w:rsidTr="00C47095">
        <w:trPr>
          <w:trHeight w:val="77"/>
        </w:trPr>
        <w:tc>
          <w:tcPr>
            <w:tcW w:w="1984" w:type="dxa"/>
          </w:tcPr>
          <w:p w14:paraId="1DC46164" w14:textId="66838044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Training Junior Web Programmer</w:t>
            </w:r>
          </w:p>
        </w:tc>
        <w:tc>
          <w:tcPr>
            <w:tcW w:w="3327" w:type="dxa"/>
          </w:tcPr>
          <w:p w14:paraId="11D8EF34" w14:textId="2BD99D7B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TelkomPCC</w:t>
            </w:r>
          </w:p>
        </w:tc>
        <w:tc>
          <w:tcPr>
            <w:tcW w:w="1842" w:type="dxa"/>
          </w:tcPr>
          <w:p w14:paraId="4A5D685E" w14:textId="299F845F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1 Minggu</w:t>
            </w:r>
          </w:p>
        </w:tc>
        <w:tc>
          <w:tcPr>
            <w:tcW w:w="2061" w:type="dxa"/>
          </w:tcPr>
          <w:p w14:paraId="7C79CD1D" w14:textId="68A4EA81" w:rsidR="00C47095" w:rsidRPr="00A56C50" w:rsidRDefault="00A56C50" w:rsidP="00620A8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00831B62" w14:textId="77777777" w:rsidTr="00C47095">
        <w:tc>
          <w:tcPr>
            <w:tcW w:w="1984" w:type="dxa"/>
          </w:tcPr>
          <w:p w14:paraId="1E8F70B0" w14:textId="0C782CC3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Laravel Web Develoment</w:t>
            </w:r>
            <w:r w:rsidR="00A76643">
              <w:rPr>
                <w:bCs/>
              </w:rPr>
              <w:t xml:space="preserve"> Bootcamp</w:t>
            </w:r>
          </w:p>
        </w:tc>
        <w:tc>
          <w:tcPr>
            <w:tcW w:w="3327" w:type="dxa"/>
          </w:tcPr>
          <w:p w14:paraId="7FE2D4B8" w14:textId="5D54BC30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SanberCode</w:t>
            </w:r>
          </w:p>
        </w:tc>
        <w:tc>
          <w:tcPr>
            <w:tcW w:w="1842" w:type="dxa"/>
          </w:tcPr>
          <w:p w14:paraId="3C078D4E" w14:textId="49B630E0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 Bulan</w:t>
            </w:r>
          </w:p>
        </w:tc>
        <w:tc>
          <w:tcPr>
            <w:tcW w:w="2061" w:type="dxa"/>
          </w:tcPr>
          <w:p w14:paraId="08C4C9EC" w14:textId="3950D14B" w:rsidR="00C47095" w:rsidRPr="00A56C50" w:rsidRDefault="00A56C50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55607EE3" w14:textId="77777777" w:rsidTr="00C47095">
        <w:tc>
          <w:tcPr>
            <w:tcW w:w="1984" w:type="dxa"/>
          </w:tcPr>
          <w:p w14:paraId="40BE3E5E" w14:textId="1BD9FF7D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27" w:type="dxa"/>
          </w:tcPr>
          <w:p w14:paraId="5D6B65BA" w14:textId="152B2BF7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2" w:type="dxa"/>
          </w:tcPr>
          <w:p w14:paraId="7C2A841B" w14:textId="34425622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61" w:type="dxa"/>
          </w:tcPr>
          <w:p w14:paraId="061B0376" w14:textId="6FEF210D" w:rsidR="00C47095" w:rsidRDefault="00E6726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71F0AD11" w14:textId="77777777" w:rsidR="0080604E" w:rsidRPr="0080604E" w:rsidRDefault="0080604E" w:rsidP="0080604E">
      <w:pPr>
        <w:tabs>
          <w:tab w:val="left" w:pos="1551"/>
        </w:tabs>
      </w:pPr>
      <w:r>
        <w:tab/>
      </w:r>
    </w:p>
    <w:p w14:paraId="392C66E1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9"/>
        <w:gridCol w:w="2960"/>
        <w:gridCol w:w="2165"/>
        <w:gridCol w:w="2037"/>
        <w:gridCol w:w="2033"/>
      </w:tblGrid>
      <w:tr w:rsidR="00C47095" w14:paraId="379064DD" w14:textId="77777777" w:rsidTr="00C47095">
        <w:trPr>
          <w:trHeight w:val="405"/>
        </w:trPr>
        <w:tc>
          <w:tcPr>
            <w:tcW w:w="679" w:type="dxa"/>
            <w:vAlign w:val="center"/>
          </w:tcPr>
          <w:p w14:paraId="77738965" w14:textId="77777777"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14:paraId="266AE8B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14:paraId="6E6EAC9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14:paraId="26DFFD3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14:paraId="7A01F13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14:paraId="196B1271" w14:textId="77777777" w:rsidTr="00C47095">
        <w:tc>
          <w:tcPr>
            <w:tcW w:w="679" w:type="dxa"/>
          </w:tcPr>
          <w:p w14:paraId="397A32A6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14:paraId="1FF5E545" w14:textId="739A4C6C" w:rsidR="00C47095" w:rsidRPr="00BB3468" w:rsidRDefault="00DF7870" w:rsidP="00620A8F">
            <w:pPr>
              <w:pStyle w:val="ListParagraph"/>
              <w:ind w:left="0"/>
            </w:pPr>
            <w:r>
              <w:t>PT.Pentacode Digital</w:t>
            </w:r>
          </w:p>
        </w:tc>
        <w:tc>
          <w:tcPr>
            <w:tcW w:w="2165" w:type="dxa"/>
          </w:tcPr>
          <w:p w14:paraId="37694F2D" w14:textId="5E9C300F" w:rsidR="00C47095" w:rsidRPr="00BB3468" w:rsidRDefault="00DF7870" w:rsidP="00620A8F">
            <w:pPr>
              <w:pStyle w:val="ListParagraph"/>
              <w:ind w:left="0"/>
            </w:pPr>
            <w:r>
              <w:t>Sep 2018 – Des 2018</w:t>
            </w:r>
          </w:p>
        </w:tc>
        <w:tc>
          <w:tcPr>
            <w:tcW w:w="2037" w:type="dxa"/>
          </w:tcPr>
          <w:p w14:paraId="5E0F3348" w14:textId="41BD69E8" w:rsidR="00C47095" w:rsidRPr="00BB3468" w:rsidRDefault="00DF7870" w:rsidP="00620A8F">
            <w:pPr>
              <w:pStyle w:val="ListParagraph"/>
              <w:ind w:left="0"/>
            </w:pPr>
            <w:r>
              <w:t>Magan</w:t>
            </w:r>
            <w:r w:rsidR="00B14D6B">
              <w:t>g</w:t>
            </w:r>
          </w:p>
        </w:tc>
        <w:tc>
          <w:tcPr>
            <w:tcW w:w="2033" w:type="dxa"/>
          </w:tcPr>
          <w:p w14:paraId="082F4B5E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1507341B" w14:textId="77777777" w:rsidTr="00C47095">
        <w:tc>
          <w:tcPr>
            <w:tcW w:w="679" w:type="dxa"/>
          </w:tcPr>
          <w:p w14:paraId="3BAF42DB" w14:textId="0300FD3D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4DA4A22D" w14:textId="20EEC4CF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3FEE714A" w14:textId="1534AD7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397CEEA9" w14:textId="2D579D2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08DCADE1" w14:textId="41AD385A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71B007D" w14:textId="77777777" w:rsidTr="00C47095">
        <w:tc>
          <w:tcPr>
            <w:tcW w:w="679" w:type="dxa"/>
          </w:tcPr>
          <w:p w14:paraId="5066BF75" w14:textId="57FFBDF0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10CBC891" w14:textId="0926838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74DA2D14" w14:textId="259156C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71004043" w14:textId="53BB87C8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31AE4F0A" w14:textId="098C6AA4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51815738" w14:textId="77777777" w:rsidTr="00C47095">
        <w:tc>
          <w:tcPr>
            <w:tcW w:w="679" w:type="dxa"/>
          </w:tcPr>
          <w:p w14:paraId="31EE6452" w14:textId="2F4B32D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218B7E60" w14:textId="2CF788E3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7F7BE184" w14:textId="3E85C586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4E879171" w14:textId="5C54DBE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41E38C12" w14:textId="6AE3D69D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160903E" w14:textId="77777777" w:rsidTr="00C47095">
        <w:tc>
          <w:tcPr>
            <w:tcW w:w="679" w:type="dxa"/>
          </w:tcPr>
          <w:p w14:paraId="69FBE086" w14:textId="72E991A1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7EE16512" w14:textId="0584CA8C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27EF4F10" w14:textId="525B167A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22B8E577" w14:textId="0B7A3A50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2A47D91A" w14:textId="1CE49DF4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6494B09" w14:textId="77777777" w:rsidTr="00C47095">
        <w:tc>
          <w:tcPr>
            <w:tcW w:w="679" w:type="dxa"/>
          </w:tcPr>
          <w:p w14:paraId="108A4D2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14:paraId="24BF891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14:paraId="62FB3E1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14:paraId="5B894F5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14:paraId="3DB6BBA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64D0648B" w14:textId="77777777" w:rsidR="00C47095" w:rsidRDefault="00C47095" w:rsidP="00C47095">
      <w:pPr>
        <w:pStyle w:val="ListParagraph"/>
        <w:ind w:left="709"/>
        <w:rPr>
          <w:b/>
        </w:rPr>
      </w:pPr>
    </w:p>
    <w:p w14:paraId="29AE2541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14:paraId="6A2AEA9E" w14:textId="77777777" w:rsidTr="00C47095">
        <w:trPr>
          <w:trHeight w:val="405"/>
        </w:trPr>
        <w:tc>
          <w:tcPr>
            <w:tcW w:w="576" w:type="dxa"/>
            <w:vAlign w:val="center"/>
          </w:tcPr>
          <w:p w14:paraId="18D7F2A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14:paraId="2F84A173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14:paraId="0E3275C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14:paraId="40DCDAD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14:paraId="73C5110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6FFF7BB2" w14:textId="77777777" w:rsidTr="00C47095">
        <w:tc>
          <w:tcPr>
            <w:tcW w:w="576" w:type="dxa"/>
          </w:tcPr>
          <w:p w14:paraId="0B77AEB5" w14:textId="4C5F0980" w:rsidR="00C47095" w:rsidRPr="002449B1" w:rsidRDefault="003F3A7B" w:rsidP="00620A8F">
            <w:pPr>
              <w:pStyle w:val="ListParagraph"/>
              <w:ind w:left="0"/>
              <w:rPr>
                <w:bCs/>
              </w:rPr>
            </w:pPr>
            <w:r w:rsidRPr="002449B1">
              <w:rPr>
                <w:bCs/>
              </w:rPr>
              <w:t>1</w:t>
            </w:r>
          </w:p>
        </w:tc>
        <w:tc>
          <w:tcPr>
            <w:tcW w:w="3079" w:type="dxa"/>
          </w:tcPr>
          <w:p w14:paraId="0975FA2C" w14:textId="745EACFF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Ikatan Pelajar Muhammadiyah</w:t>
            </w:r>
          </w:p>
        </w:tc>
        <w:tc>
          <w:tcPr>
            <w:tcW w:w="2127" w:type="dxa"/>
          </w:tcPr>
          <w:p w14:paraId="0E0B281A" w14:textId="06525C0D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Advokasi</w:t>
            </w:r>
          </w:p>
        </w:tc>
        <w:tc>
          <w:tcPr>
            <w:tcW w:w="2126" w:type="dxa"/>
          </w:tcPr>
          <w:p w14:paraId="5D0E372C" w14:textId="6A16BC61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 Tahun</w:t>
            </w:r>
          </w:p>
        </w:tc>
        <w:tc>
          <w:tcPr>
            <w:tcW w:w="1984" w:type="dxa"/>
          </w:tcPr>
          <w:p w14:paraId="05678900" w14:textId="0739D448" w:rsidR="00C47095" w:rsidRPr="003F3A7B" w:rsidRDefault="003F3A7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Garut</w:t>
            </w:r>
          </w:p>
        </w:tc>
      </w:tr>
      <w:tr w:rsidR="00C47095" w14:paraId="30280A2C" w14:textId="77777777" w:rsidTr="00C47095">
        <w:tc>
          <w:tcPr>
            <w:tcW w:w="576" w:type="dxa"/>
          </w:tcPr>
          <w:p w14:paraId="37394C6F" w14:textId="79A8BEE5" w:rsidR="00C47095" w:rsidRPr="009710EC" w:rsidRDefault="009710EC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079" w:type="dxa"/>
          </w:tcPr>
          <w:p w14:paraId="2C36000A" w14:textId="56DF2BDF" w:rsidR="00C47095" w:rsidRPr="009710EC" w:rsidRDefault="009710EC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Himpunan Mahasiswa Jurusan</w:t>
            </w:r>
            <w:r w:rsidR="00AC7F6B">
              <w:rPr>
                <w:bCs/>
              </w:rPr>
              <w:t xml:space="preserve"> Teknik Informatika</w:t>
            </w:r>
          </w:p>
        </w:tc>
        <w:tc>
          <w:tcPr>
            <w:tcW w:w="2127" w:type="dxa"/>
          </w:tcPr>
          <w:p w14:paraId="2EAC3E93" w14:textId="16502D2D" w:rsidR="00C47095" w:rsidRPr="00AC7F6B" w:rsidRDefault="002915B6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Angkatan</w:t>
            </w:r>
            <w:r w:rsidR="00AC7F6B">
              <w:rPr>
                <w:bCs/>
              </w:rPr>
              <w:t xml:space="preserve"> Muda</w:t>
            </w:r>
          </w:p>
        </w:tc>
        <w:tc>
          <w:tcPr>
            <w:tcW w:w="2126" w:type="dxa"/>
          </w:tcPr>
          <w:p w14:paraId="20E9570F" w14:textId="0C0799E3" w:rsidR="00C47095" w:rsidRPr="00AC7F6B" w:rsidRDefault="00AC7F6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 Tahun</w:t>
            </w:r>
          </w:p>
        </w:tc>
        <w:tc>
          <w:tcPr>
            <w:tcW w:w="1984" w:type="dxa"/>
          </w:tcPr>
          <w:p w14:paraId="32BDA321" w14:textId="0244488F" w:rsidR="00C47095" w:rsidRPr="00AC7F6B" w:rsidRDefault="00AC7F6B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Bandung</w:t>
            </w:r>
          </w:p>
        </w:tc>
      </w:tr>
      <w:tr w:rsidR="00C47095" w14:paraId="681D1E15" w14:textId="77777777" w:rsidTr="00C47095">
        <w:tc>
          <w:tcPr>
            <w:tcW w:w="576" w:type="dxa"/>
          </w:tcPr>
          <w:p w14:paraId="0B1B040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2675D29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111D9D9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38345BF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4BB7E01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3BB763E7" w14:textId="77777777" w:rsidTr="00C47095">
        <w:tc>
          <w:tcPr>
            <w:tcW w:w="576" w:type="dxa"/>
          </w:tcPr>
          <w:p w14:paraId="4018074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74DB63F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1F95DCC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5343C26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6985591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749F28C5" w14:textId="77777777" w:rsidR="002B4A0C" w:rsidRPr="004B486D" w:rsidRDefault="002B4A0C" w:rsidP="004B486D">
      <w:pPr>
        <w:ind w:left="0"/>
        <w:rPr>
          <w:b/>
        </w:rPr>
      </w:pPr>
    </w:p>
    <w:p w14:paraId="2C53AC92" w14:textId="77777777"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14:paraId="026667C9" w14:textId="77777777" w:rsidTr="00C47095">
        <w:trPr>
          <w:trHeight w:val="440"/>
        </w:trPr>
        <w:tc>
          <w:tcPr>
            <w:tcW w:w="3511" w:type="dxa"/>
            <w:vAlign w:val="center"/>
          </w:tcPr>
          <w:p w14:paraId="21102BB7" w14:textId="77777777"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14:paraId="0469DAAF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14:paraId="6BF71ED3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14:paraId="61533FD2" w14:textId="77777777" w:rsidTr="00C47095">
        <w:tc>
          <w:tcPr>
            <w:tcW w:w="3511" w:type="dxa"/>
          </w:tcPr>
          <w:p w14:paraId="2DA8497C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14:paraId="2C17EE1F" w14:textId="1F77D28E" w:rsidR="00C47095" w:rsidRPr="00BB3468" w:rsidRDefault="009B6E30" w:rsidP="00620A8F">
            <w:r>
              <w:t>Iwan Setiawan</w:t>
            </w:r>
          </w:p>
        </w:tc>
        <w:tc>
          <w:tcPr>
            <w:tcW w:w="2755" w:type="dxa"/>
          </w:tcPr>
          <w:p w14:paraId="2D16DE19" w14:textId="50AD232D" w:rsidR="00C47095" w:rsidRPr="00BB3468" w:rsidRDefault="009B6E30" w:rsidP="00620A8F">
            <w:r>
              <w:t>Nenden Milawati</w:t>
            </w:r>
          </w:p>
        </w:tc>
      </w:tr>
      <w:tr w:rsidR="00C47095" w14:paraId="56A5B9CC" w14:textId="77777777" w:rsidTr="00C47095">
        <w:tc>
          <w:tcPr>
            <w:tcW w:w="3511" w:type="dxa"/>
          </w:tcPr>
          <w:p w14:paraId="51C433DB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14:paraId="6F0626DB" w14:textId="79111A53" w:rsidR="00C47095" w:rsidRPr="00BB3468" w:rsidRDefault="009B6E30" w:rsidP="00620A8F">
            <w:r>
              <w:t>Ciamis 2 Oktober 1963</w:t>
            </w:r>
          </w:p>
        </w:tc>
        <w:tc>
          <w:tcPr>
            <w:tcW w:w="2755" w:type="dxa"/>
          </w:tcPr>
          <w:p w14:paraId="5A0D98A4" w14:textId="19CDF8B6" w:rsidR="00C47095" w:rsidRPr="00BB3468" w:rsidRDefault="009B6E30" w:rsidP="00620A8F">
            <w:r>
              <w:t xml:space="preserve">Bandung </w:t>
            </w:r>
            <w:r w:rsidR="00722D41">
              <w:t>4</w:t>
            </w:r>
            <w:r>
              <w:t xml:space="preserve"> Juni 1974</w:t>
            </w:r>
          </w:p>
        </w:tc>
      </w:tr>
      <w:tr w:rsidR="00C47095" w14:paraId="78E33C6B" w14:textId="77777777" w:rsidTr="00C47095">
        <w:tc>
          <w:tcPr>
            <w:tcW w:w="3511" w:type="dxa"/>
          </w:tcPr>
          <w:p w14:paraId="2ED5A85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14:paraId="55A8EF25" w14:textId="6E296B2E" w:rsidR="00C47095" w:rsidRPr="00BB3468" w:rsidRDefault="000D0719" w:rsidP="00620A8F">
            <w:r>
              <w:t>Islam</w:t>
            </w:r>
          </w:p>
        </w:tc>
        <w:tc>
          <w:tcPr>
            <w:tcW w:w="2755" w:type="dxa"/>
          </w:tcPr>
          <w:p w14:paraId="4CEB45D8" w14:textId="189C3D4C" w:rsidR="00C47095" w:rsidRPr="00BB3468" w:rsidRDefault="000D0719" w:rsidP="00620A8F">
            <w:r>
              <w:t>Islam</w:t>
            </w:r>
          </w:p>
        </w:tc>
      </w:tr>
      <w:tr w:rsidR="00C47095" w14:paraId="663E1182" w14:textId="77777777" w:rsidTr="00C47095">
        <w:tc>
          <w:tcPr>
            <w:tcW w:w="3511" w:type="dxa"/>
          </w:tcPr>
          <w:p w14:paraId="4091C39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14:paraId="330A49DC" w14:textId="635E09FC" w:rsidR="00C47095" w:rsidRPr="00BB3468" w:rsidRDefault="004F3E7C" w:rsidP="00620A8F">
            <w:r>
              <w:t>Pensiunan</w:t>
            </w:r>
          </w:p>
        </w:tc>
        <w:tc>
          <w:tcPr>
            <w:tcW w:w="2755" w:type="dxa"/>
          </w:tcPr>
          <w:p w14:paraId="2CC03F03" w14:textId="03CCE097" w:rsidR="00C47095" w:rsidRPr="00BB3468" w:rsidRDefault="000D0719" w:rsidP="00620A8F">
            <w:r>
              <w:t>Karyawan Swasta</w:t>
            </w:r>
          </w:p>
        </w:tc>
      </w:tr>
      <w:tr w:rsidR="00C47095" w14:paraId="600F820F" w14:textId="77777777" w:rsidTr="00C47095">
        <w:tc>
          <w:tcPr>
            <w:tcW w:w="3511" w:type="dxa"/>
          </w:tcPr>
          <w:p w14:paraId="763283A3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lastRenderedPageBreak/>
              <w:t>ALAMAT</w:t>
            </w:r>
          </w:p>
        </w:tc>
        <w:tc>
          <w:tcPr>
            <w:tcW w:w="2976" w:type="dxa"/>
          </w:tcPr>
          <w:p w14:paraId="496D3AFE" w14:textId="77777777" w:rsidR="00BB082E" w:rsidRDefault="00BB082E" w:rsidP="00BB082E">
            <w:pPr>
              <w:tabs>
                <w:tab w:val="left" w:pos="37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Jl.Intan 4 no 15 Permata Regency Cikampek</w:t>
            </w:r>
          </w:p>
          <w:p w14:paraId="0AF0F523" w14:textId="77777777" w:rsidR="00C47095" w:rsidRPr="00BB3468" w:rsidRDefault="00C47095" w:rsidP="00620A8F"/>
        </w:tc>
        <w:tc>
          <w:tcPr>
            <w:tcW w:w="2755" w:type="dxa"/>
          </w:tcPr>
          <w:p w14:paraId="7E7CF85D" w14:textId="77777777" w:rsidR="00BB082E" w:rsidRDefault="00BB082E" w:rsidP="00BB082E">
            <w:pPr>
              <w:tabs>
                <w:tab w:val="left" w:pos="37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Jl.Intan 4 no 15 Permata Regency Cikampek</w:t>
            </w:r>
          </w:p>
          <w:p w14:paraId="58F8E900" w14:textId="77777777" w:rsidR="00C47095" w:rsidRPr="00BB3468" w:rsidRDefault="00C47095" w:rsidP="00620A8F"/>
        </w:tc>
      </w:tr>
      <w:tr w:rsidR="00C47095" w14:paraId="54678A17" w14:textId="77777777" w:rsidTr="00C47095">
        <w:tc>
          <w:tcPr>
            <w:tcW w:w="3511" w:type="dxa"/>
          </w:tcPr>
          <w:p w14:paraId="4DFD6A37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14:paraId="0DE0A7FC" w14:textId="0E73A519" w:rsidR="00C47095" w:rsidRPr="00BB3468" w:rsidRDefault="00EE46E8" w:rsidP="00620A8F">
            <w:r>
              <w:t>Cikampek</w:t>
            </w:r>
          </w:p>
        </w:tc>
        <w:tc>
          <w:tcPr>
            <w:tcW w:w="2755" w:type="dxa"/>
          </w:tcPr>
          <w:p w14:paraId="7E992684" w14:textId="3C30BDE8" w:rsidR="00C47095" w:rsidRPr="00BB3468" w:rsidRDefault="00F43087" w:rsidP="00620A8F">
            <w:r>
              <w:t>Cikampek</w:t>
            </w:r>
          </w:p>
        </w:tc>
      </w:tr>
      <w:tr w:rsidR="00C47095" w14:paraId="2AC12B5A" w14:textId="77777777" w:rsidTr="00C47095">
        <w:tc>
          <w:tcPr>
            <w:tcW w:w="3511" w:type="dxa"/>
          </w:tcPr>
          <w:p w14:paraId="2329832D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14:paraId="0A9A21A1" w14:textId="5F84300C" w:rsidR="00C47095" w:rsidRPr="00BB3468" w:rsidRDefault="00866F62" w:rsidP="00620A8F">
            <w:r>
              <w:t>085282129911</w:t>
            </w:r>
          </w:p>
        </w:tc>
        <w:tc>
          <w:tcPr>
            <w:tcW w:w="2755" w:type="dxa"/>
          </w:tcPr>
          <w:p w14:paraId="5608CD84" w14:textId="713E9A10" w:rsidR="00C47095" w:rsidRPr="00BB3468" w:rsidRDefault="00866F62" w:rsidP="00620A8F">
            <w:r>
              <w:t>085210535392</w:t>
            </w:r>
          </w:p>
        </w:tc>
      </w:tr>
    </w:tbl>
    <w:p w14:paraId="4FA8F2D6" w14:textId="77777777" w:rsidR="00C47095" w:rsidRDefault="00C47095" w:rsidP="00C47095">
      <w:pPr>
        <w:pStyle w:val="ListParagraph"/>
        <w:ind w:left="-66"/>
        <w:rPr>
          <w:b/>
        </w:rPr>
      </w:pPr>
    </w:p>
    <w:p w14:paraId="1F78DF19" w14:textId="77777777"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r w:rsidRPr="00934657">
        <w:rPr>
          <w:b/>
          <w:i/>
        </w:rPr>
        <w:t>Urut Dari Yang Paling Tua</w:t>
      </w:r>
      <w:r>
        <w:rPr>
          <w:b/>
        </w:rPr>
        <w:t>)</w:t>
      </w:r>
    </w:p>
    <w:p w14:paraId="7B139660" w14:textId="3BAA0973"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KE : </w:t>
      </w:r>
      <w:r w:rsidR="00F43087">
        <w:rPr>
          <w:b/>
        </w:rPr>
        <w:t>1</w:t>
      </w:r>
      <w:r w:rsidR="005B6F21">
        <w:rPr>
          <w:b/>
        </w:rPr>
        <w:t xml:space="preserve">  </w:t>
      </w:r>
      <w:r>
        <w:rPr>
          <w:b/>
        </w:rPr>
        <w:t xml:space="preserve"> DARI</w:t>
      </w:r>
      <w:r w:rsidR="00164170">
        <w:rPr>
          <w:b/>
        </w:rPr>
        <w:t xml:space="preserve"> 2</w:t>
      </w:r>
      <w:r>
        <w:rPr>
          <w:b/>
        </w:rPr>
        <w:t xml:space="preserve"> </w:t>
      </w:r>
      <w:r w:rsidR="005B6F21">
        <w:rPr>
          <w:b/>
        </w:rPr>
        <w:t xml:space="preserve"> </w:t>
      </w:r>
      <w:r>
        <w:rPr>
          <w:b/>
        </w:rPr>
        <w:t xml:space="preserve"> BERSAUDARA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14:paraId="2DDD5E6B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397CC7FA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0310994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2ED4783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28144D11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14:paraId="3A99C475" w14:textId="77777777" w:rsidTr="00466887">
        <w:tc>
          <w:tcPr>
            <w:tcW w:w="2310" w:type="dxa"/>
          </w:tcPr>
          <w:p w14:paraId="207BEF29" w14:textId="0BBEA87E" w:rsidR="00C47095" w:rsidRPr="00BB3468" w:rsidRDefault="00042892" w:rsidP="00620A8F">
            <w:pPr>
              <w:pStyle w:val="ListParagraph"/>
              <w:ind w:left="0"/>
            </w:pPr>
            <w:r>
              <w:t>Fikri Haidar Nugraha</w:t>
            </w:r>
          </w:p>
        </w:tc>
        <w:tc>
          <w:tcPr>
            <w:tcW w:w="1066" w:type="dxa"/>
          </w:tcPr>
          <w:p w14:paraId="4D92CBE3" w14:textId="2C52AE69" w:rsidR="00C47095" w:rsidRPr="00BB3468" w:rsidRDefault="00042892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13A4B50F" w14:textId="46F01F9C" w:rsidR="00C47095" w:rsidRPr="00BB3468" w:rsidRDefault="00042892" w:rsidP="00620A8F">
            <w:pPr>
              <w:pStyle w:val="ListParagraph"/>
              <w:ind w:left="0"/>
            </w:pPr>
            <w:r>
              <w:t>Bandung 24 Juni 1997</w:t>
            </w:r>
          </w:p>
        </w:tc>
        <w:tc>
          <w:tcPr>
            <w:tcW w:w="2311" w:type="dxa"/>
          </w:tcPr>
          <w:p w14:paraId="30C2C203" w14:textId="65A54016" w:rsidR="00C47095" w:rsidRPr="00BB3468" w:rsidRDefault="000D28E7" w:rsidP="00620A8F">
            <w:pPr>
              <w:pStyle w:val="ListParagraph"/>
              <w:ind w:left="0"/>
            </w:pPr>
            <w:r>
              <w:t>Kaka</w:t>
            </w:r>
          </w:p>
        </w:tc>
      </w:tr>
      <w:tr w:rsidR="00C47095" w14:paraId="5A65476D" w14:textId="77777777" w:rsidTr="00466887">
        <w:tc>
          <w:tcPr>
            <w:tcW w:w="2310" w:type="dxa"/>
          </w:tcPr>
          <w:p w14:paraId="38128E67" w14:textId="456DE7A7" w:rsidR="00C47095" w:rsidRPr="00BB3468" w:rsidRDefault="00042892" w:rsidP="00620A8F">
            <w:pPr>
              <w:pStyle w:val="ListParagraph"/>
              <w:ind w:left="0"/>
            </w:pPr>
            <w:r>
              <w:t>Syifa Aulia Setiawati</w:t>
            </w:r>
          </w:p>
        </w:tc>
        <w:tc>
          <w:tcPr>
            <w:tcW w:w="1066" w:type="dxa"/>
          </w:tcPr>
          <w:p w14:paraId="3AEDCD5A" w14:textId="245CBAE0" w:rsidR="00C47095" w:rsidRPr="00BB3468" w:rsidRDefault="00042892" w:rsidP="00620A8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555" w:type="dxa"/>
          </w:tcPr>
          <w:p w14:paraId="4FEBB78E" w14:textId="4368C478" w:rsidR="00C47095" w:rsidRPr="00BB3468" w:rsidRDefault="00042892" w:rsidP="00620A8F">
            <w:pPr>
              <w:pStyle w:val="ListParagraph"/>
              <w:ind w:left="0"/>
            </w:pPr>
            <w:r>
              <w:t>Karawang 12 Mei 200</w:t>
            </w:r>
            <w:r w:rsidR="00821A3D">
              <w:t>1</w:t>
            </w:r>
          </w:p>
        </w:tc>
        <w:tc>
          <w:tcPr>
            <w:tcW w:w="2311" w:type="dxa"/>
          </w:tcPr>
          <w:p w14:paraId="20EDB5D4" w14:textId="304C682C" w:rsidR="00C47095" w:rsidRPr="00BB3468" w:rsidRDefault="000D28E7" w:rsidP="00620A8F">
            <w:pPr>
              <w:pStyle w:val="ListParagraph"/>
              <w:ind w:left="0"/>
            </w:pPr>
            <w:r>
              <w:t>Adik</w:t>
            </w:r>
          </w:p>
        </w:tc>
      </w:tr>
    </w:tbl>
    <w:p w14:paraId="7A721063" w14:textId="77777777" w:rsidR="00C47095" w:rsidRDefault="00C47095" w:rsidP="00C47095">
      <w:pPr>
        <w:pStyle w:val="ListParagraph"/>
        <w:ind w:left="-66"/>
        <w:rPr>
          <w:b/>
        </w:rPr>
      </w:pPr>
    </w:p>
    <w:p w14:paraId="04EBA679" w14:textId="77777777"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14:paraId="7D81BD23" w14:textId="77777777" w:rsidTr="00466887">
        <w:tc>
          <w:tcPr>
            <w:tcW w:w="3794" w:type="dxa"/>
          </w:tcPr>
          <w:p w14:paraId="5F5E10D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14:paraId="36B94B12" w14:textId="7573AFA0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AE9760B" w14:textId="77777777" w:rsidTr="00466887">
        <w:tc>
          <w:tcPr>
            <w:tcW w:w="3794" w:type="dxa"/>
          </w:tcPr>
          <w:p w14:paraId="7541F27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14:paraId="7E0041CE" w14:textId="72258DED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7052B155" w14:textId="77777777" w:rsidTr="00466887">
        <w:tc>
          <w:tcPr>
            <w:tcW w:w="3794" w:type="dxa"/>
          </w:tcPr>
          <w:p w14:paraId="196267B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14:paraId="6F321B6A" w14:textId="25C2A03B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FB506CA" w14:textId="77777777" w:rsidTr="00466887">
        <w:tc>
          <w:tcPr>
            <w:tcW w:w="3794" w:type="dxa"/>
          </w:tcPr>
          <w:p w14:paraId="2F6A059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14:paraId="11652123" w14:textId="3689B6E6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5FE0BF4C" w14:textId="77777777" w:rsidTr="00466887">
        <w:tc>
          <w:tcPr>
            <w:tcW w:w="3794" w:type="dxa"/>
          </w:tcPr>
          <w:p w14:paraId="0ED273B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14:paraId="3AAED2FB" w14:textId="5C3A699F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47095" w14:paraId="60747C0D" w14:textId="77777777" w:rsidTr="00466887">
        <w:tc>
          <w:tcPr>
            <w:tcW w:w="3794" w:type="dxa"/>
          </w:tcPr>
          <w:p w14:paraId="4C17B7D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14:paraId="44F40519" w14:textId="47F2F152" w:rsidR="00C47095" w:rsidRPr="00BB3468" w:rsidRDefault="00777B5A" w:rsidP="00777B5A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6FC7F51B" w14:textId="77777777" w:rsidR="00C47095" w:rsidRDefault="00C47095" w:rsidP="00C47095">
      <w:pPr>
        <w:pStyle w:val="ListParagraph"/>
        <w:ind w:left="-66"/>
        <w:rPr>
          <w:b/>
        </w:rPr>
      </w:pPr>
    </w:p>
    <w:p w14:paraId="65130CB6" w14:textId="77777777"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14:paraId="6D9F0086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26DB7E5B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4D8B3389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7044FDBC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21C715E0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14:paraId="533C82EC" w14:textId="77777777" w:rsidTr="00466887">
        <w:tc>
          <w:tcPr>
            <w:tcW w:w="2310" w:type="dxa"/>
          </w:tcPr>
          <w:p w14:paraId="07E3FFD5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50DA384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EAD50C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3A00FED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2A8F1109" w14:textId="77777777" w:rsidTr="00466887">
        <w:tc>
          <w:tcPr>
            <w:tcW w:w="2310" w:type="dxa"/>
          </w:tcPr>
          <w:p w14:paraId="5377804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2A804CBA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70C52D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4ED3B33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19B99EA3" w14:textId="77777777" w:rsidTr="00466887">
        <w:tc>
          <w:tcPr>
            <w:tcW w:w="2310" w:type="dxa"/>
          </w:tcPr>
          <w:p w14:paraId="4D8D47C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4006ADE0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B49406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24382A40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6B1987FC" w14:textId="77777777" w:rsidTr="00466887">
        <w:tc>
          <w:tcPr>
            <w:tcW w:w="2310" w:type="dxa"/>
          </w:tcPr>
          <w:p w14:paraId="01078E5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19EC38C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64B2BB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5CD8253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4D82C994" w14:textId="3F9C55EC" w:rsidR="00C47095" w:rsidRPr="0046726A" w:rsidRDefault="00C47095" w:rsidP="0046726A">
      <w:pPr>
        <w:ind w:left="0"/>
        <w:rPr>
          <w:b/>
        </w:rPr>
      </w:pPr>
    </w:p>
    <w:p w14:paraId="2D7C167F" w14:textId="77777777"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14:paraId="7E8CED64" w14:textId="77777777" w:rsidTr="0006221B">
        <w:trPr>
          <w:trHeight w:val="412"/>
        </w:trPr>
        <w:tc>
          <w:tcPr>
            <w:tcW w:w="4447" w:type="dxa"/>
          </w:tcPr>
          <w:p w14:paraId="0C77D6EA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14:paraId="6C7C7B23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14:paraId="6E6B27B7" w14:textId="77777777" w:rsidTr="0006221B">
        <w:tc>
          <w:tcPr>
            <w:tcW w:w="4447" w:type="dxa"/>
          </w:tcPr>
          <w:p w14:paraId="7F7C02F2" w14:textId="7B28A925" w:rsidR="0006221B" w:rsidRPr="00BB3468" w:rsidRDefault="00EB530A" w:rsidP="005B6F21">
            <w:pPr>
              <w:ind w:left="0"/>
            </w:pPr>
            <w:r>
              <w:t>Bertanggung Jawab</w:t>
            </w:r>
          </w:p>
        </w:tc>
        <w:tc>
          <w:tcPr>
            <w:tcW w:w="4621" w:type="dxa"/>
          </w:tcPr>
          <w:p w14:paraId="5389F43A" w14:textId="70ECB3D7" w:rsidR="0006221B" w:rsidRPr="00BB3468" w:rsidRDefault="002F2FFB" w:rsidP="0006221B">
            <w:r>
              <w:t>Cukup kesulitan ketika multitasking</w:t>
            </w:r>
          </w:p>
        </w:tc>
      </w:tr>
      <w:tr w:rsidR="0006221B" w14:paraId="145DDA6E" w14:textId="77777777" w:rsidTr="0006221B">
        <w:tc>
          <w:tcPr>
            <w:tcW w:w="4447" w:type="dxa"/>
          </w:tcPr>
          <w:p w14:paraId="1FDF7EBC" w14:textId="7E24AF3E" w:rsidR="0006221B" w:rsidRPr="00BB3468" w:rsidRDefault="00EB530A" w:rsidP="00EB530A">
            <w:pPr>
              <w:ind w:left="0"/>
            </w:pPr>
            <w:r>
              <w:t>Pekerja Keras</w:t>
            </w:r>
          </w:p>
        </w:tc>
        <w:tc>
          <w:tcPr>
            <w:tcW w:w="4621" w:type="dxa"/>
          </w:tcPr>
          <w:p w14:paraId="5C0DB176" w14:textId="2761589B" w:rsidR="0006221B" w:rsidRPr="00BB3468" w:rsidRDefault="00D75D78" w:rsidP="0006221B">
            <w:r>
              <w:t>Kurang pintar dalam bersosialisasi</w:t>
            </w:r>
          </w:p>
        </w:tc>
      </w:tr>
      <w:tr w:rsidR="0006221B" w14:paraId="7AEE8CE8" w14:textId="77777777" w:rsidTr="0006221B">
        <w:tc>
          <w:tcPr>
            <w:tcW w:w="4447" w:type="dxa"/>
          </w:tcPr>
          <w:p w14:paraId="6F916A47" w14:textId="09B0B74D" w:rsidR="0006221B" w:rsidRPr="00BB3468" w:rsidRDefault="00EB530A" w:rsidP="00EB530A">
            <w:pPr>
              <w:ind w:left="0"/>
            </w:pPr>
            <w:r>
              <w:t>Menyukai mempelajari hal baru</w:t>
            </w:r>
          </w:p>
        </w:tc>
        <w:tc>
          <w:tcPr>
            <w:tcW w:w="4621" w:type="dxa"/>
          </w:tcPr>
          <w:p w14:paraId="38A7081A" w14:textId="7A8FAFC0" w:rsidR="0006221B" w:rsidRPr="00BB3468" w:rsidRDefault="0031567A" w:rsidP="0006221B">
            <w:r>
              <w:t>Kemampuan bahasa asing yang standar</w:t>
            </w:r>
            <w:r w:rsidR="009043DB">
              <w:t>t</w:t>
            </w:r>
            <w:r>
              <w:t xml:space="preserve"> terutama di speaking</w:t>
            </w:r>
          </w:p>
        </w:tc>
      </w:tr>
      <w:tr w:rsidR="005B6F21" w14:paraId="73CA0064" w14:textId="77777777" w:rsidTr="0006221B">
        <w:tc>
          <w:tcPr>
            <w:tcW w:w="4447" w:type="dxa"/>
          </w:tcPr>
          <w:p w14:paraId="2CA09AB7" w14:textId="51039D4D" w:rsidR="005B6F21" w:rsidRPr="00BB3468" w:rsidRDefault="00754C8C" w:rsidP="00CA7363">
            <w:pPr>
              <w:ind w:left="0"/>
            </w:pPr>
            <w:r>
              <w:t>Memiliki komitmen tinggi dalam pekerjaan</w:t>
            </w:r>
          </w:p>
        </w:tc>
        <w:tc>
          <w:tcPr>
            <w:tcW w:w="4621" w:type="dxa"/>
          </w:tcPr>
          <w:p w14:paraId="285C30D4" w14:textId="3726081B" w:rsidR="005B6F21" w:rsidRPr="00BB3468" w:rsidRDefault="007C2A15" w:rsidP="0006221B">
            <w:r>
              <w:t>Manajemen waktu yang kurang baik</w:t>
            </w:r>
          </w:p>
        </w:tc>
      </w:tr>
      <w:tr w:rsidR="005B6F21" w14:paraId="7AB6069C" w14:textId="77777777" w:rsidTr="0006221B">
        <w:tc>
          <w:tcPr>
            <w:tcW w:w="4447" w:type="dxa"/>
          </w:tcPr>
          <w:p w14:paraId="277DF231" w14:textId="17CDE550" w:rsidR="005B6F21" w:rsidRPr="00BB3468" w:rsidRDefault="00AE7AED" w:rsidP="00AE7AED">
            <w:pPr>
              <w:ind w:left="0"/>
            </w:pPr>
            <w:r>
              <w:lastRenderedPageBreak/>
              <w:t>Mampu bekerja secara tim dan individu</w:t>
            </w:r>
          </w:p>
        </w:tc>
        <w:tc>
          <w:tcPr>
            <w:tcW w:w="4621" w:type="dxa"/>
          </w:tcPr>
          <w:p w14:paraId="25C11100" w14:textId="29E4921E" w:rsidR="005B6F21" w:rsidRPr="00BB3468" w:rsidRDefault="004E52DA" w:rsidP="0006221B">
            <w:r>
              <w:t>Kurang pintar dalam hal seni gambar(mempercantik gambar/design)</w:t>
            </w:r>
          </w:p>
        </w:tc>
      </w:tr>
      <w:tr w:rsidR="005B6F21" w14:paraId="1E664510" w14:textId="77777777" w:rsidTr="0006221B">
        <w:tc>
          <w:tcPr>
            <w:tcW w:w="4447" w:type="dxa"/>
          </w:tcPr>
          <w:p w14:paraId="3428982B" w14:textId="77777777" w:rsidR="005B6F21" w:rsidRPr="00BB3468" w:rsidRDefault="005B6F21" w:rsidP="0006221B"/>
        </w:tc>
        <w:tc>
          <w:tcPr>
            <w:tcW w:w="4621" w:type="dxa"/>
          </w:tcPr>
          <w:p w14:paraId="14626917" w14:textId="642CC014" w:rsidR="005B6F21" w:rsidRPr="00BB3468" w:rsidRDefault="005B6F21" w:rsidP="0006221B"/>
        </w:tc>
      </w:tr>
    </w:tbl>
    <w:p w14:paraId="54744902" w14:textId="77777777"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14:paraId="0C21B589" w14:textId="77777777" w:rsidR="0006221B" w:rsidRP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7225"/>
        <w:gridCol w:w="1843"/>
      </w:tblGrid>
      <w:tr w:rsidR="0006221B" w14:paraId="4C078866" w14:textId="77777777" w:rsidTr="0046726A">
        <w:trPr>
          <w:trHeight w:val="412"/>
        </w:trPr>
        <w:tc>
          <w:tcPr>
            <w:tcW w:w="7225" w:type="dxa"/>
          </w:tcPr>
          <w:p w14:paraId="043DFA27" w14:textId="77777777" w:rsidR="0006221B" w:rsidRPr="00782386" w:rsidRDefault="0006221B" w:rsidP="00620A8F">
            <w:pPr>
              <w:jc w:val="center"/>
              <w:rPr>
                <w:b/>
              </w:rPr>
            </w:pPr>
            <w:r>
              <w:rPr>
                <w:b/>
              </w:rPr>
              <w:t>Kemampuan</w:t>
            </w:r>
          </w:p>
        </w:tc>
        <w:tc>
          <w:tcPr>
            <w:tcW w:w="1843" w:type="dxa"/>
          </w:tcPr>
          <w:p w14:paraId="58B2522E" w14:textId="77777777" w:rsidR="0006221B" w:rsidRPr="00782386" w:rsidRDefault="0006221B" w:rsidP="00620A8F">
            <w:pPr>
              <w:jc w:val="center"/>
              <w:rPr>
                <w:b/>
              </w:rPr>
            </w:pPr>
            <w:r>
              <w:rPr>
                <w:b/>
              </w:rPr>
              <w:t>Nilai 1 - 10</w:t>
            </w:r>
          </w:p>
        </w:tc>
      </w:tr>
      <w:tr w:rsidR="0006221B" w14:paraId="569F6DF3" w14:textId="77777777" w:rsidTr="0046726A">
        <w:tc>
          <w:tcPr>
            <w:tcW w:w="7225" w:type="dxa"/>
          </w:tcPr>
          <w:p w14:paraId="58089B27" w14:textId="27329888" w:rsidR="0006221B" w:rsidRPr="00E46F55" w:rsidRDefault="00E46F55" w:rsidP="0046726A">
            <w:pPr>
              <w:ind w:left="0"/>
              <w:rPr>
                <w:iCs/>
              </w:rPr>
            </w:pPr>
            <w:r>
              <w:rPr>
                <w:iCs/>
              </w:rPr>
              <w:t>HTML</w:t>
            </w:r>
          </w:p>
        </w:tc>
        <w:tc>
          <w:tcPr>
            <w:tcW w:w="1843" w:type="dxa"/>
          </w:tcPr>
          <w:p w14:paraId="5D3508CC" w14:textId="62D0A9B7" w:rsidR="0006221B" w:rsidRPr="00BD64B3" w:rsidRDefault="00D04F09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14:paraId="0E996DB6" w14:textId="77777777" w:rsidTr="0046726A">
        <w:tc>
          <w:tcPr>
            <w:tcW w:w="7225" w:type="dxa"/>
          </w:tcPr>
          <w:p w14:paraId="3D49D613" w14:textId="6338FDBC" w:rsidR="0006221B" w:rsidRPr="00E46F55" w:rsidRDefault="00E46F55" w:rsidP="0046726A">
            <w:pPr>
              <w:ind w:left="0"/>
              <w:rPr>
                <w:iCs/>
              </w:rPr>
            </w:pPr>
            <w:r>
              <w:rPr>
                <w:iCs/>
              </w:rPr>
              <w:t>PHP</w:t>
            </w:r>
          </w:p>
        </w:tc>
        <w:tc>
          <w:tcPr>
            <w:tcW w:w="1843" w:type="dxa"/>
          </w:tcPr>
          <w:p w14:paraId="54A665BA" w14:textId="7E717CE0" w:rsidR="0006221B" w:rsidRPr="00BD64B3" w:rsidRDefault="00D04F09" w:rsidP="00620A8F">
            <w:pPr>
              <w:rPr>
                <w:i/>
              </w:rPr>
            </w:pPr>
            <w:r>
              <w:rPr>
                <w:i/>
              </w:rPr>
              <w:t>8.5</w:t>
            </w:r>
          </w:p>
        </w:tc>
      </w:tr>
      <w:tr w:rsidR="0006221B" w14:paraId="2BF72093" w14:textId="77777777" w:rsidTr="0046726A">
        <w:tc>
          <w:tcPr>
            <w:tcW w:w="7225" w:type="dxa"/>
          </w:tcPr>
          <w:p w14:paraId="2F128A21" w14:textId="6D96B8AF" w:rsidR="0006221B" w:rsidRPr="00BD64B3" w:rsidRDefault="00E46F55" w:rsidP="00E46F55">
            <w:pPr>
              <w:ind w:left="0"/>
            </w:pPr>
            <w:r>
              <w:t>CSS</w:t>
            </w:r>
          </w:p>
        </w:tc>
        <w:tc>
          <w:tcPr>
            <w:tcW w:w="1843" w:type="dxa"/>
          </w:tcPr>
          <w:p w14:paraId="7549D180" w14:textId="74535FA2" w:rsidR="0006221B" w:rsidRPr="00BD64B3" w:rsidRDefault="000059E9" w:rsidP="00620A8F">
            <w:r>
              <w:t>8.5</w:t>
            </w:r>
          </w:p>
        </w:tc>
      </w:tr>
      <w:tr w:rsidR="0006221B" w14:paraId="5B61C34B" w14:textId="77777777" w:rsidTr="0046726A">
        <w:tc>
          <w:tcPr>
            <w:tcW w:w="7225" w:type="dxa"/>
          </w:tcPr>
          <w:p w14:paraId="42A971A8" w14:textId="7B0C6058" w:rsidR="0006221B" w:rsidRPr="00BD64B3" w:rsidRDefault="00E46F55" w:rsidP="00E46F55">
            <w:pPr>
              <w:ind w:left="0"/>
            </w:pPr>
            <w:r>
              <w:t>Javascript</w:t>
            </w:r>
          </w:p>
        </w:tc>
        <w:tc>
          <w:tcPr>
            <w:tcW w:w="1843" w:type="dxa"/>
          </w:tcPr>
          <w:p w14:paraId="797A1418" w14:textId="3E7993BA" w:rsidR="0006221B" w:rsidRPr="00BD64B3" w:rsidRDefault="00D04F09" w:rsidP="00620A8F">
            <w:r>
              <w:t>7</w:t>
            </w:r>
          </w:p>
        </w:tc>
      </w:tr>
      <w:tr w:rsidR="0006221B" w14:paraId="408630C1" w14:textId="77777777" w:rsidTr="0046726A">
        <w:tc>
          <w:tcPr>
            <w:tcW w:w="7225" w:type="dxa"/>
          </w:tcPr>
          <w:p w14:paraId="508E07B6" w14:textId="1775508E" w:rsidR="0006221B" w:rsidRPr="00BD64B3" w:rsidRDefault="00E46F55" w:rsidP="00E46F55">
            <w:pPr>
              <w:ind w:left="0"/>
            </w:pPr>
            <w:r>
              <w:t>Mysql</w:t>
            </w:r>
          </w:p>
        </w:tc>
        <w:tc>
          <w:tcPr>
            <w:tcW w:w="1843" w:type="dxa"/>
          </w:tcPr>
          <w:p w14:paraId="73CAA76F" w14:textId="0A99846A" w:rsidR="0006221B" w:rsidRPr="00BD64B3" w:rsidRDefault="00D04F09" w:rsidP="00620A8F">
            <w:r>
              <w:t>9</w:t>
            </w:r>
          </w:p>
        </w:tc>
      </w:tr>
      <w:tr w:rsidR="0006221B" w14:paraId="3B71536A" w14:textId="77777777" w:rsidTr="0046726A">
        <w:tc>
          <w:tcPr>
            <w:tcW w:w="7225" w:type="dxa"/>
          </w:tcPr>
          <w:p w14:paraId="77093773" w14:textId="4E18B71E" w:rsidR="0006221B" w:rsidRPr="00BD64B3" w:rsidRDefault="00E46F55" w:rsidP="00E46F55">
            <w:pPr>
              <w:ind w:left="0"/>
            </w:pPr>
            <w:r>
              <w:t>Laravel Framework</w:t>
            </w:r>
          </w:p>
        </w:tc>
        <w:tc>
          <w:tcPr>
            <w:tcW w:w="1843" w:type="dxa"/>
          </w:tcPr>
          <w:p w14:paraId="37A120BA" w14:textId="76B0A51A" w:rsidR="0006221B" w:rsidRPr="00BD64B3" w:rsidRDefault="00304B74" w:rsidP="00620A8F">
            <w:r>
              <w:t>8</w:t>
            </w:r>
          </w:p>
        </w:tc>
      </w:tr>
      <w:tr w:rsidR="00BD64B3" w14:paraId="22EFF26F" w14:textId="77777777" w:rsidTr="0046726A">
        <w:tc>
          <w:tcPr>
            <w:tcW w:w="7225" w:type="dxa"/>
          </w:tcPr>
          <w:p w14:paraId="0599ED2B" w14:textId="52386343" w:rsidR="00BD64B3" w:rsidRPr="00BD64B3" w:rsidRDefault="00E46F55" w:rsidP="00E46F55">
            <w:pPr>
              <w:ind w:left="0"/>
            </w:pPr>
            <w:r>
              <w:t>Git</w:t>
            </w:r>
          </w:p>
        </w:tc>
        <w:tc>
          <w:tcPr>
            <w:tcW w:w="1843" w:type="dxa"/>
          </w:tcPr>
          <w:p w14:paraId="7D2C2E0F" w14:textId="455936D6" w:rsidR="00BD64B3" w:rsidRPr="00BD64B3" w:rsidRDefault="00D04F09" w:rsidP="00620A8F">
            <w:r>
              <w:t>7</w:t>
            </w:r>
          </w:p>
        </w:tc>
      </w:tr>
      <w:tr w:rsidR="00BD64B3" w14:paraId="3B9B0725" w14:textId="77777777" w:rsidTr="0046726A">
        <w:tc>
          <w:tcPr>
            <w:tcW w:w="7225" w:type="dxa"/>
          </w:tcPr>
          <w:p w14:paraId="6A343EE6" w14:textId="77777777" w:rsidR="00BD64B3" w:rsidRPr="00BD64B3" w:rsidRDefault="00BD64B3" w:rsidP="00620A8F"/>
        </w:tc>
        <w:tc>
          <w:tcPr>
            <w:tcW w:w="1843" w:type="dxa"/>
          </w:tcPr>
          <w:p w14:paraId="715DEEB2" w14:textId="77777777" w:rsidR="00BD64B3" w:rsidRPr="00BD64B3" w:rsidRDefault="00BD64B3" w:rsidP="00620A8F"/>
        </w:tc>
      </w:tr>
      <w:tr w:rsidR="00BD64B3" w14:paraId="0266D8CF" w14:textId="77777777" w:rsidTr="0046726A">
        <w:tc>
          <w:tcPr>
            <w:tcW w:w="7225" w:type="dxa"/>
          </w:tcPr>
          <w:p w14:paraId="456DE03F" w14:textId="77777777" w:rsidR="00BD64B3" w:rsidRPr="00BD64B3" w:rsidRDefault="00BD64B3" w:rsidP="00620A8F"/>
        </w:tc>
        <w:tc>
          <w:tcPr>
            <w:tcW w:w="1843" w:type="dxa"/>
          </w:tcPr>
          <w:p w14:paraId="2340A782" w14:textId="77777777" w:rsidR="00BD64B3" w:rsidRPr="00BD64B3" w:rsidRDefault="00BD64B3" w:rsidP="00620A8F"/>
        </w:tc>
      </w:tr>
      <w:tr w:rsidR="00BD64B3" w14:paraId="740C70AF" w14:textId="77777777" w:rsidTr="0046726A">
        <w:tc>
          <w:tcPr>
            <w:tcW w:w="7225" w:type="dxa"/>
          </w:tcPr>
          <w:p w14:paraId="3E98219D" w14:textId="77777777" w:rsidR="00BD64B3" w:rsidRDefault="00BD64B3" w:rsidP="00620A8F"/>
        </w:tc>
        <w:tc>
          <w:tcPr>
            <w:tcW w:w="1843" w:type="dxa"/>
          </w:tcPr>
          <w:p w14:paraId="6D4E6884" w14:textId="77777777" w:rsidR="00BD64B3" w:rsidRDefault="00BD64B3" w:rsidP="00620A8F"/>
        </w:tc>
      </w:tr>
    </w:tbl>
    <w:p w14:paraId="1C4BD699" w14:textId="77777777" w:rsidR="003B371F" w:rsidRDefault="003B371F" w:rsidP="00620A8F">
      <w:pPr>
        <w:tabs>
          <w:tab w:val="left" w:pos="1551"/>
        </w:tabs>
        <w:ind w:left="0"/>
      </w:pPr>
    </w:p>
    <w:p w14:paraId="211900FC" w14:textId="77777777" w:rsidR="00D35FF1" w:rsidRPr="00FB4EF5" w:rsidRDefault="004C5603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709"/>
        <w:rPr>
          <w:b/>
          <w:lang w:val="id-ID"/>
        </w:rPr>
      </w:pPr>
      <w:r w:rsidRPr="00FB4EF5">
        <w:rPr>
          <w:b/>
          <w:lang w:val="id-ID"/>
        </w:rPr>
        <w:t>Portofolio Aplikasi/Projek/Produk yang pernah di buat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402"/>
        <w:gridCol w:w="2183"/>
        <w:gridCol w:w="5711"/>
      </w:tblGrid>
      <w:tr w:rsidR="008979E0" w:rsidRPr="00782386" w14:paraId="5937A81E" w14:textId="77777777" w:rsidTr="004B486D">
        <w:trPr>
          <w:trHeight w:val="412"/>
        </w:trPr>
        <w:tc>
          <w:tcPr>
            <w:tcW w:w="2402" w:type="dxa"/>
          </w:tcPr>
          <w:p w14:paraId="57477A78" w14:textId="77777777" w:rsidR="004C5603" w:rsidRPr="00782386" w:rsidRDefault="004C5603" w:rsidP="004B486D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2183" w:type="dxa"/>
          </w:tcPr>
          <w:p w14:paraId="6C322CE6" w14:textId="77777777" w:rsidR="004C5603" w:rsidRDefault="004C5603" w:rsidP="004B486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5711" w:type="dxa"/>
          </w:tcPr>
          <w:p w14:paraId="5BF1758E" w14:textId="77777777" w:rsidR="004C5603" w:rsidRPr="004C5603" w:rsidRDefault="004C5603" w:rsidP="004B486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8979E0" w:rsidRPr="0046726A" w14:paraId="0CF9B4BC" w14:textId="77777777" w:rsidTr="004B486D">
        <w:tc>
          <w:tcPr>
            <w:tcW w:w="2402" w:type="dxa"/>
          </w:tcPr>
          <w:p w14:paraId="47397771" w14:textId="21FA50BB" w:rsidR="004C5603" w:rsidRPr="00095F80" w:rsidRDefault="007E4284" w:rsidP="004B486D">
            <w:pPr>
              <w:ind w:left="0"/>
            </w:pPr>
            <w:r>
              <w:t>Sistem Informasi Manajemen Proyek</w:t>
            </w:r>
          </w:p>
        </w:tc>
        <w:tc>
          <w:tcPr>
            <w:tcW w:w="2183" w:type="dxa"/>
          </w:tcPr>
          <w:p w14:paraId="02A7FD26" w14:textId="1DA087B3" w:rsidR="0001400F" w:rsidRPr="007E4284" w:rsidRDefault="007E4284" w:rsidP="004B486D">
            <w:r>
              <w:t>Full stack developer</w:t>
            </w:r>
          </w:p>
        </w:tc>
        <w:tc>
          <w:tcPr>
            <w:tcW w:w="5711" w:type="dxa"/>
          </w:tcPr>
          <w:p w14:paraId="01A75F25" w14:textId="1E5F0DA3" w:rsidR="004C5603" w:rsidRPr="00095F80" w:rsidRDefault="007E4284" w:rsidP="004B486D">
            <w:r>
              <w:t>HTML,Laravel Framework,Javascript,Mysql,Bootstrap</w:t>
            </w:r>
            <w:r w:rsidR="00B02099">
              <w:t>,Git</w:t>
            </w:r>
            <w:r w:rsidR="008979E0">
              <w:t>,Restful Api</w:t>
            </w:r>
          </w:p>
        </w:tc>
      </w:tr>
      <w:tr w:rsidR="008979E0" w:rsidRPr="0046726A" w14:paraId="55892537" w14:textId="77777777" w:rsidTr="004B486D">
        <w:tc>
          <w:tcPr>
            <w:tcW w:w="2402" w:type="dxa"/>
          </w:tcPr>
          <w:p w14:paraId="629753CD" w14:textId="63F02B8B" w:rsidR="004C5603" w:rsidRPr="00B855D1" w:rsidRDefault="00B855D1" w:rsidP="004B486D">
            <w:pPr>
              <w:ind w:left="0"/>
              <w:rPr>
                <w:iCs/>
              </w:rPr>
            </w:pPr>
            <w:r>
              <w:rPr>
                <w:iCs/>
              </w:rPr>
              <w:t>Sistem Informasi Pengadaan Bahan Baku</w:t>
            </w:r>
          </w:p>
        </w:tc>
        <w:tc>
          <w:tcPr>
            <w:tcW w:w="2183" w:type="dxa"/>
          </w:tcPr>
          <w:p w14:paraId="6276BF6F" w14:textId="7C0CDB31" w:rsidR="004C5603" w:rsidRPr="00F51757" w:rsidRDefault="00F51757" w:rsidP="004B486D">
            <w:pPr>
              <w:rPr>
                <w:iCs/>
              </w:rPr>
            </w:pPr>
            <w:r>
              <w:rPr>
                <w:iCs/>
              </w:rPr>
              <w:t>Full stack developer</w:t>
            </w:r>
          </w:p>
        </w:tc>
        <w:tc>
          <w:tcPr>
            <w:tcW w:w="5711" w:type="dxa"/>
          </w:tcPr>
          <w:p w14:paraId="009B012F" w14:textId="0B051C2F" w:rsidR="004C5603" w:rsidRPr="00095F80" w:rsidRDefault="00F51757" w:rsidP="004B486D">
            <w:pPr>
              <w:rPr>
                <w:i/>
              </w:rPr>
            </w:pPr>
            <w:r>
              <w:t>HTML,Laravel Framework,Javascript,Mysql,Bootstrap,Git</w:t>
            </w:r>
          </w:p>
        </w:tc>
      </w:tr>
      <w:tr w:rsidR="008979E0" w:rsidRPr="00782386" w14:paraId="4E9B57AF" w14:textId="77777777" w:rsidTr="004B486D">
        <w:tc>
          <w:tcPr>
            <w:tcW w:w="2402" w:type="dxa"/>
          </w:tcPr>
          <w:p w14:paraId="09659137" w14:textId="190485A9" w:rsidR="004C5603" w:rsidRPr="00095F80" w:rsidRDefault="003271AD" w:rsidP="004B486D">
            <w:pPr>
              <w:ind w:left="0"/>
            </w:pPr>
            <w:r>
              <w:t>Social Media Sederhana</w:t>
            </w:r>
          </w:p>
        </w:tc>
        <w:tc>
          <w:tcPr>
            <w:tcW w:w="2183" w:type="dxa"/>
          </w:tcPr>
          <w:p w14:paraId="1880AEF1" w14:textId="5327F96D" w:rsidR="004C5603" w:rsidRPr="00095F80" w:rsidRDefault="003271AD" w:rsidP="004B486D">
            <w:r>
              <w:t>Full stack developer</w:t>
            </w:r>
          </w:p>
        </w:tc>
        <w:tc>
          <w:tcPr>
            <w:tcW w:w="5711" w:type="dxa"/>
          </w:tcPr>
          <w:p w14:paraId="1BC423BA" w14:textId="10147D81" w:rsidR="004C5603" w:rsidRPr="00095F80" w:rsidRDefault="00626825" w:rsidP="004B486D">
            <w:r>
              <w:t>HTML,Laravel Framework,Mysql,Bootstrap,Git</w:t>
            </w:r>
          </w:p>
        </w:tc>
      </w:tr>
      <w:tr w:rsidR="008979E0" w:rsidRPr="00782386" w14:paraId="65BFB3A6" w14:textId="77777777" w:rsidTr="004B486D">
        <w:tc>
          <w:tcPr>
            <w:tcW w:w="2402" w:type="dxa"/>
          </w:tcPr>
          <w:p w14:paraId="387FA87F" w14:textId="77777777" w:rsidR="004C5603" w:rsidRPr="00095F80" w:rsidRDefault="004C5603" w:rsidP="004B486D"/>
        </w:tc>
        <w:tc>
          <w:tcPr>
            <w:tcW w:w="2183" w:type="dxa"/>
          </w:tcPr>
          <w:p w14:paraId="146FD466" w14:textId="77777777" w:rsidR="004C5603" w:rsidRPr="00095F80" w:rsidRDefault="004C5603" w:rsidP="004B486D"/>
        </w:tc>
        <w:tc>
          <w:tcPr>
            <w:tcW w:w="5711" w:type="dxa"/>
          </w:tcPr>
          <w:p w14:paraId="213412BD" w14:textId="77777777" w:rsidR="004C5603" w:rsidRPr="00095F80" w:rsidRDefault="004C5603" w:rsidP="004B486D"/>
        </w:tc>
      </w:tr>
      <w:tr w:rsidR="008979E0" w:rsidRPr="00782386" w14:paraId="6865D52D" w14:textId="77777777" w:rsidTr="004B486D">
        <w:tc>
          <w:tcPr>
            <w:tcW w:w="2402" w:type="dxa"/>
          </w:tcPr>
          <w:p w14:paraId="065BE317" w14:textId="77777777" w:rsidR="004C5603" w:rsidRPr="00095F80" w:rsidRDefault="004C5603" w:rsidP="004B486D"/>
        </w:tc>
        <w:tc>
          <w:tcPr>
            <w:tcW w:w="2183" w:type="dxa"/>
          </w:tcPr>
          <w:p w14:paraId="0E239F88" w14:textId="77777777" w:rsidR="004C5603" w:rsidRPr="00095F80" w:rsidRDefault="004C5603" w:rsidP="004B486D"/>
        </w:tc>
        <w:tc>
          <w:tcPr>
            <w:tcW w:w="5711" w:type="dxa"/>
          </w:tcPr>
          <w:p w14:paraId="07ABE466" w14:textId="77777777" w:rsidR="004C5603" w:rsidRPr="00095F80" w:rsidRDefault="004C5603" w:rsidP="004B486D"/>
        </w:tc>
      </w:tr>
    </w:tbl>
    <w:p w14:paraId="25AFFB10" w14:textId="18CD640C" w:rsidR="00FB4EF5" w:rsidRDefault="00FB4EF5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1A83E166" w14:textId="506AD301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2D2DBC1C" w14:textId="4E96437B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5A7A032" w14:textId="3AB98830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AAA742C" w14:textId="7837BAE9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0D0A7176" w14:textId="64AF763C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3A57C8BE" w14:textId="54BCFEE8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18BFAF8" w14:textId="2228037E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41AB4F0" w14:textId="77777777" w:rsidR="004B486D" w:rsidRDefault="004B486D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6B3F54E0" w14:textId="77777777"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r w:rsidRPr="00FB4EF5">
        <w:rPr>
          <w:b/>
          <w:lang w:val="id-ID"/>
        </w:rPr>
        <w:t>BPJS</w:t>
      </w:r>
    </w:p>
    <w:p w14:paraId="77A7FAD3" w14:textId="717F29F0"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KELUARGA : </w:t>
      </w:r>
      <w:r w:rsidR="00706120">
        <w:rPr>
          <w:sz w:val="22"/>
        </w:rPr>
        <w:t>3215252811070210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14:paraId="044F4319" w14:textId="77777777" w:rsidTr="00FB4EF5">
        <w:trPr>
          <w:trHeight w:val="412"/>
        </w:trPr>
        <w:tc>
          <w:tcPr>
            <w:tcW w:w="3256" w:type="dxa"/>
            <w:vAlign w:val="center"/>
          </w:tcPr>
          <w:p w14:paraId="024E6EC3" w14:textId="77777777"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14:paraId="15FBD6EE" w14:textId="77777777"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14:paraId="797122C1" w14:textId="77777777"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14:paraId="77F8E0B3" w14:textId="77777777" w:rsidTr="00FB4EF5">
        <w:tc>
          <w:tcPr>
            <w:tcW w:w="3256" w:type="dxa"/>
          </w:tcPr>
          <w:p w14:paraId="6FCDC8A8" w14:textId="4C19BEBB" w:rsidR="00FB4EF5" w:rsidRPr="00274AA7" w:rsidRDefault="006D74B7" w:rsidP="00274AA7">
            <w:pPr>
              <w:ind w:left="0"/>
              <w:jc w:val="center"/>
            </w:pPr>
            <w:r>
              <w:t>Iwan Setiawan</w:t>
            </w:r>
          </w:p>
        </w:tc>
        <w:tc>
          <w:tcPr>
            <w:tcW w:w="3233" w:type="dxa"/>
          </w:tcPr>
          <w:p w14:paraId="4497C62C" w14:textId="46F72435" w:rsidR="00FB4EF5" w:rsidRPr="00274AA7" w:rsidRDefault="00532C0C" w:rsidP="00274AA7">
            <w:pPr>
              <w:jc w:val="center"/>
            </w:pPr>
            <w:r>
              <w:t>Ayah</w:t>
            </w:r>
          </w:p>
        </w:tc>
        <w:tc>
          <w:tcPr>
            <w:tcW w:w="3581" w:type="dxa"/>
          </w:tcPr>
          <w:p w14:paraId="0D9A6A9E" w14:textId="259062E1" w:rsidR="00FB4EF5" w:rsidRPr="00885A12" w:rsidRDefault="0058556C" w:rsidP="00274AA7">
            <w:pPr>
              <w:jc w:val="center"/>
            </w:pPr>
            <w:r>
              <w:t>0001662705527</w:t>
            </w:r>
          </w:p>
        </w:tc>
      </w:tr>
      <w:tr w:rsidR="00FB4EF5" w:rsidRPr="0046726A" w14:paraId="2FDBABC4" w14:textId="77777777" w:rsidTr="00FB4EF5">
        <w:tc>
          <w:tcPr>
            <w:tcW w:w="3256" w:type="dxa"/>
          </w:tcPr>
          <w:p w14:paraId="21D120CD" w14:textId="1BD17305" w:rsidR="00FB4EF5" w:rsidRPr="00274AA7" w:rsidRDefault="00D66A06" w:rsidP="00274AA7">
            <w:pPr>
              <w:ind w:left="0"/>
              <w:jc w:val="center"/>
            </w:pPr>
            <w:r>
              <w:t>Nende Milawati</w:t>
            </w:r>
          </w:p>
        </w:tc>
        <w:tc>
          <w:tcPr>
            <w:tcW w:w="3233" w:type="dxa"/>
          </w:tcPr>
          <w:p w14:paraId="6EE40FFE" w14:textId="1D9B8598" w:rsidR="00FB4EF5" w:rsidRPr="00274AA7" w:rsidRDefault="006C0D15" w:rsidP="00274AA7">
            <w:pPr>
              <w:jc w:val="center"/>
            </w:pPr>
            <w:r>
              <w:t>Ibu</w:t>
            </w:r>
          </w:p>
        </w:tc>
        <w:tc>
          <w:tcPr>
            <w:tcW w:w="3581" w:type="dxa"/>
          </w:tcPr>
          <w:p w14:paraId="3E4673F7" w14:textId="5571AC8C" w:rsidR="00FB4EF5" w:rsidRPr="00885A12" w:rsidRDefault="003B65A8" w:rsidP="00274AA7">
            <w:pPr>
              <w:jc w:val="center"/>
            </w:pPr>
            <w:r>
              <w:t>0001662705516</w:t>
            </w:r>
          </w:p>
        </w:tc>
      </w:tr>
      <w:tr w:rsidR="00FB4EF5" w:rsidRPr="00782386" w14:paraId="196D2B52" w14:textId="77777777" w:rsidTr="00FB4EF5">
        <w:tc>
          <w:tcPr>
            <w:tcW w:w="3256" w:type="dxa"/>
          </w:tcPr>
          <w:p w14:paraId="19593A4C" w14:textId="6BBF6E87" w:rsidR="00FB4EF5" w:rsidRPr="00274AA7" w:rsidRDefault="00D66A06" w:rsidP="00274AA7">
            <w:pPr>
              <w:jc w:val="center"/>
            </w:pPr>
            <w:r>
              <w:t>Fikri Haidar Nugraha</w:t>
            </w:r>
          </w:p>
        </w:tc>
        <w:tc>
          <w:tcPr>
            <w:tcW w:w="3233" w:type="dxa"/>
          </w:tcPr>
          <w:p w14:paraId="0F1E4303" w14:textId="668252CE" w:rsidR="00FB4EF5" w:rsidRPr="00274AA7" w:rsidRDefault="00267555" w:rsidP="00274AA7">
            <w:pPr>
              <w:jc w:val="center"/>
            </w:pPr>
            <w:r>
              <w:t>Kaka</w:t>
            </w:r>
          </w:p>
        </w:tc>
        <w:tc>
          <w:tcPr>
            <w:tcW w:w="3581" w:type="dxa"/>
          </w:tcPr>
          <w:p w14:paraId="16FD95EC" w14:textId="42D85723" w:rsidR="00FB4EF5" w:rsidRPr="00274AA7" w:rsidRDefault="008D5637" w:rsidP="00274AA7">
            <w:pPr>
              <w:jc w:val="center"/>
            </w:pPr>
            <w:r>
              <w:t>0001662705538</w:t>
            </w:r>
          </w:p>
        </w:tc>
      </w:tr>
      <w:tr w:rsidR="00FB4EF5" w:rsidRPr="00782386" w14:paraId="61A0A0D6" w14:textId="77777777" w:rsidTr="00FB4EF5">
        <w:tc>
          <w:tcPr>
            <w:tcW w:w="3256" w:type="dxa"/>
          </w:tcPr>
          <w:p w14:paraId="0C239F31" w14:textId="7C4D83B5" w:rsidR="00FB4EF5" w:rsidRPr="00274AA7" w:rsidRDefault="00D66A06" w:rsidP="00274AA7">
            <w:pPr>
              <w:jc w:val="center"/>
            </w:pPr>
            <w:r>
              <w:t>Syifa Aulia Setiawati</w:t>
            </w:r>
          </w:p>
        </w:tc>
        <w:tc>
          <w:tcPr>
            <w:tcW w:w="3233" w:type="dxa"/>
          </w:tcPr>
          <w:p w14:paraId="4D9EC955" w14:textId="49DBB925" w:rsidR="00FB4EF5" w:rsidRPr="00274AA7" w:rsidRDefault="00267555" w:rsidP="00274AA7">
            <w:pPr>
              <w:jc w:val="center"/>
            </w:pPr>
            <w:r>
              <w:t>Adik</w:t>
            </w:r>
          </w:p>
        </w:tc>
        <w:tc>
          <w:tcPr>
            <w:tcW w:w="3581" w:type="dxa"/>
          </w:tcPr>
          <w:p w14:paraId="5F9E9400" w14:textId="5252ABB7" w:rsidR="00FB4EF5" w:rsidRPr="00274AA7" w:rsidRDefault="003B65A8" w:rsidP="00274AA7">
            <w:pPr>
              <w:jc w:val="center"/>
            </w:pPr>
            <w:r>
              <w:t>0001662705549</w:t>
            </w:r>
          </w:p>
        </w:tc>
      </w:tr>
      <w:tr w:rsidR="00FB4EF5" w:rsidRPr="00782386" w14:paraId="4B7852FC" w14:textId="77777777" w:rsidTr="00FB4EF5">
        <w:tc>
          <w:tcPr>
            <w:tcW w:w="3256" w:type="dxa"/>
          </w:tcPr>
          <w:p w14:paraId="6A470D9A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2E1C14F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69C1D0E8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107E588E" w14:textId="77777777" w:rsidTr="00FB4EF5">
        <w:tc>
          <w:tcPr>
            <w:tcW w:w="3256" w:type="dxa"/>
          </w:tcPr>
          <w:p w14:paraId="62146D4E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4B2286C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1C57DF9" w14:textId="77777777" w:rsidR="00FB4EF5" w:rsidRPr="00274AA7" w:rsidRDefault="00FB4EF5" w:rsidP="00274AA7">
            <w:pPr>
              <w:jc w:val="center"/>
            </w:pPr>
          </w:p>
        </w:tc>
      </w:tr>
    </w:tbl>
    <w:p w14:paraId="5A1801AC" w14:textId="77777777" w:rsidR="00FB4EF5" w:rsidRDefault="00FB4EF5" w:rsidP="00FB4EF5">
      <w:pPr>
        <w:tabs>
          <w:tab w:val="left" w:pos="1551"/>
        </w:tabs>
        <w:ind w:left="0"/>
        <w:rPr>
          <w:lang w:val="id-ID"/>
        </w:rPr>
      </w:pPr>
      <w:r>
        <w:rPr>
          <w:lang w:val="id-ID"/>
        </w:rPr>
        <w:br/>
      </w:r>
    </w:p>
    <w:p w14:paraId="66051C44" w14:textId="6C69D9DD" w:rsidR="005B6F21" w:rsidRPr="005B6F21" w:rsidRDefault="005B6F21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17BF6" wp14:editId="376D6A54">
                <wp:simplePos x="0" y="0"/>
                <wp:positionH relativeFrom="column">
                  <wp:posOffset>3865506</wp:posOffset>
                </wp:positionH>
                <wp:positionV relativeFrom="paragraph">
                  <wp:posOffset>149860</wp:posOffset>
                </wp:positionV>
                <wp:extent cx="194437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91EE8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5pt,11.8pt" to="45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" strokecolor="black [3040]"/>
            </w:pict>
          </mc:Fallback>
        </mc:AlternateContent>
      </w:r>
      <w:r w:rsidRPr="005B6F21">
        <w:rPr>
          <w:b/>
        </w:rPr>
        <w:t>MINIMUM GAJI YANG ANDA HARAPKAN : RP.</w:t>
      </w:r>
      <w:r w:rsidR="001A678E">
        <w:rPr>
          <w:b/>
        </w:rPr>
        <w:tab/>
      </w:r>
      <w:r w:rsidR="001A678E">
        <w:rPr>
          <w:b/>
        </w:rPr>
        <w:tab/>
      </w:r>
      <w:r w:rsidR="001A678E">
        <w:rPr>
          <w:b/>
        </w:rPr>
        <w:tab/>
      </w:r>
      <w:r w:rsidR="005D3B68">
        <w:rPr>
          <w:b/>
        </w:rPr>
        <w:t>4.000.000</w:t>
      </w:r>
    </w:p>
    <w:p w14:paraId="6D1A5569" w14:textId="3D7B1202" w:rsidR="005B6F21" w:rsidRPr="001C5E27" w:rsidRDefault="005B6F21" w:rsidP="005B6F21">
      <w:pPr>
        <w:pStyle w:val="ListParagraph"/>
        <w:ind w:left="-66"/>
        <w:rPr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4E9CF" wp14:editId="1ADAAD7A">
                <wp:simplePos x="0" y="0"/>
                <wp:positionH relativeFrom="column">
                  <wp:posOffset>3058955</wp:posOffset>
                </wp:positionH>
                <wp:positionV relativeFrom="paragraph">
                  <wp:posOffset>159483</wp:posOffset>
                </wp:positionV>
                <wp:extent cx="3362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6F20F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12.55pt" to="50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" strokecolor="black [3040]"/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ALASAN HARAPAN GAJI DIATAS :</w:t>
      </w:r>
      <w:r w:rsidR="001C5E27">
        <w:rPr>
          <w:b/>
        </w:rPr>
        <w:t xml:space="preserve"> </w:t>
      </w:r>
      <w:r w:rsidR="001C5E27">
        <w:rPr>
          <w:bCs/>
        </w:rPr>
        <w:t xml:space="preserve">Berdasarkan pertimbangan biaya hidup </w:t>
      </w:r>
    </w:p>
    <w:p w14:paraId="264B8EE3" w14:textId="5310B608" w:rsidR="005B6F21" w:rsidRPr="001C5E27" w:rsidRDefault="005B6F21" w:rsidP="005B6F21">
      <w:pPr>
        <w:pStyle w:val="ListParagraph"/>
        <w:ind w:left="-66"/>
        <w:rPr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DDDC9" wp14:editId="2A725844">
                <wp:simplePos x="0" y="0"/>
                <wp:positionH relativeFrom="column">
                  <wp:posOffset>3055766</wp:posOffset>
                </wp:positionH>
                <wp:positionV relativeFrom="paragraph">
                  <wp:posOffset>196850</wp:posOffset>
                </wp:positionV>
                <wp:extent cx="3362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8D9B9"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6pt,15.5pt" to="505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" strokecolor="black [3040]"/>
            </w:pict>
          </mc:Fallback>
        </mc:AlternateContent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</w:r>
      <w:r w:rsidR="001C5E27">
        <w:rPr>
          <w:b/>
        </w:rPr>
        <w:tab/>
        <w:t xml:space="preserve">       </w:t>
      </w:r>
      <w:r w:rsidR="001C5E27">
        <w:rPr>
          <w:bCs/>
        </w:rPr>
        <w:t>di Bandung untuk biaya sewa tempat tinggal,</w:t>
      </w:r>
    </w:p>
    <w:p w14:paraId="3BB56A1D" w14:textId="6577E036" w:rsidR="005B6F21" w:rsidRPr="001C5E27" w:rsidRDefault="001C5E27" w:rsidP="005B6F21">
      <w:pPr>
        <w:pStyle w:val="ListParagraph"/>
        <w:ind w:left="-66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Cs/>
        </w:rPr>
        <w:t>makan dan transportasi.</w:t>
      </w:r>
    </w:p>
    <w:p w14:paraId="39B4B799" w14:textId="1D778465" w:rsidR="005E2495" w:rsidRDefault="005B6F21" w:rsidP="003B371F">
      <w:pPr>
        <w:pStyle w:val="ListParagraph"/>
        <w:ind w:left="-66"/>
        <w:rPr>
          <w:lang w:val="id-ID"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0DFEC" wp14:editId="0D1EC8F9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B7F01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Hi5jju2AQAAtw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  <w:r w:rsidR="001C5E27">
        <w:rPr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055"/>
        <w:gridCol w:w="3809"/>
      </w:tblGrid>
      <w:tr w:rsidR="005B6F21" w14:paraId="4A725DF0" w14:textId="77777777" w:rsidTr="005B6F21">
        <w:tc>
          <w:tcPr>
            <w:tcW w:w="3432" w:type="dxa"/>
          </w:tcPr>
          <w:p w14:paraId="64F432FC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0754D58D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5C913A31" w14:textId="77777777" w:rsidR="005B6F21" w:rsidRPr="005B6F21" w:rsidRDefault="005B6F21" w:rsidP="003B371F">
            <w:pPr>
              <w:ind w:left="0"/>
            </w:pPr>
          </w:p>
        </w:tc>
      </w:tr>
      <w:tr w:rsidR="005B6F21" w14:paraId="1DDBCE1C" w14:textId="77777777" w:rsidTr="005B6F21">
        <w:tc>
          <w:tcPr>
            <w:tcW w:w="3432" w:type="dxa"/>
          </w:tcPr>
          <w:p w14:paraId="208AAEDC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0362EC44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050EA4FA" w14:textId="2F854D1E" w:rsidR="005B6F21" w:rsidRPr="005B6F21" w:rsidRDefault="005B6F21" w:rsidP="003B371F">
            <w:pPr>
              <w:ind w:left="0"/>
              <w:jc w:val="center"/>
            </w:pPr>
            <w:r>
              <w:t>Hormat saya</w:t>
            </w:r>
            <w:r w:rsidR="004C049B">
              <w:t>,</w:t>
            </w:r>
            <w:r>
              <w:br/>
            </w:r>
            <w:r w:rsidR="004C049B">
              <w:t>Fikri Haidar Nugraha</w:t>
            </w:r>
            <w:bookmarkStart w:id="0" w:name="_GoBack"/>
            <w:bookmarkEnd w:id="0"/>
            <w:r>
              <w:br/>
            </w:r>
            <w:r>
              <w:br/>
            </w:r>
            <w:r>
              <w:br/>
            </w:r>
            <w:r>
              <w:br/>
              <w:t>(</w:t>
            </w:r>
            <w:r w:rsidR="003B371F">
              <w:t>…………………………………</w:t>
            </w:r>
            <w:r>
              <w:t>)</w:t>
            </w:r>
          </w:p>
        </w:tc>
      </w:tr>
    </w:tbl>
    <w:p w14:paraId="147EBFFF" w14:textId="77777777"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6D3D31">
      <w:headerReference w:type="default" r:id="rId13"/>
      <w:footerReference w:type="default" r:id="rId14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9F60" w14:textId="77777777" w:rsidR="00E369D4" w:rsidRDefault="00E369D4" w:rsidP="001E7D29">
      <w:pPr>
        <w:spacing w:after="0" w:line="240" w:lineRule="auto"/>
      </w:pPr>
      <w:r>
        <w:separator/>
      </w:r>
    </w:p>
  </w:endnote>
  <w:endnote w:type="continuationSeparator" w:id="0">
    <w:p w14:paraId="0CD70692" w14:textId="77777777" w:rsidR="00E369D4" w:rsidRDefault="00E369D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B80E" w14:textId="77777777"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5049" w14:textId="77777777" w:rsidR="00E369D4" w:rsidRDefault="00E369D4" w:rsidP="001E7D29">
      <w:pPr>
        <w:spacing w:after="0" w:line="240" w:lineRule="auto"/>
      </w:pPr>
      <w:r>
        <w:separator/>
      </w:r>
    </w:p>
  </w:footnote>
  <w:footnote w:type="continuationSeparator" w:id="0">
    <w:p w14:paraId="577EB74F" w14:textId="77777777" w:rsidR="00E369D4" w:rsidRDefault="00E369D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7601A" w14:textId="77777777" w:rsidR="00620A8F" w:rsidRDefault="00620A8F" w:rsidP="00D35FF1">
    <w:pPr>
      <w:pStyle w:val="Header"/>
      <w:tabs>
        <w:tab w:val="center" w:pos="5126"/>
      </w:tabs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005427" wp14:editId="0D138FB2">
              <wp:simplePos x="0" y="0"/>
              <wp:positionH relativeFrom="column">
                <wp:posOffset>4457700</wp:posOffset>
              </wp:positionH>
              <wp:positionV relativeFrom="paragraph">
                <wp:posOffset>302895</wp:posOffset>
              </wp:positionV>
              <wp:extent cx="2398643" cy="628650"/>
              <wp:effectExtent l="0" t="0" r="20955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5209A" w14:textId="67106C5D" w:rsidR="00376E09" w:rsidRDefault="005B6F21" w:rsidP="00376E09">
                          <w:pPr>
                            <w:jc w:val="center"/>
                          </w:pPr>
                          <w:r>
                            <w:t>POSISI YANG DILAMAR</w:t>
                          </w:r>
                        </w:p>
                        <w:p w14:paraId="71837AFB" w14:textId="3FDBE7A2" w:rsidR="008C6543" w:rsidRPr="008C6543" w:rsidRDefault="00376E09" w:rsidP="00376E09">
                          <w:pPr>
                            <w:jc w:val="center"/>
                          </w:pPr>
                          <w:r>
                            <w:t>Laravel Programmer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054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51pt;margin-top:23.85pt;width:188.8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cUJQIAAEY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">
              <v:textbox>
                <w:txbxContent>
                  <w:p w14:paraId="0F95209A" w14:textId="67106C5D" w:rsidR="00376E09" w:rsidRDefault="005B6F21" w:rsidP="00376E09">
                    <w:pPr>
                      <w:jc w:val="center"/>
                    </w:pPr>
                    <w:r>
                      <w:t>POSISI YANG DILAMAR</w:t>
                    </w:r>
                  </w:p>
                  <w:p w14:paraId="71837AFB" w14:textId="3FDBE7A2" w:rsidR="008C6543" w:rsidRPr="008C6543" w:rsidRDefault="00376E09" w:rsidP="00376E09">
                    <w:pPr>
                      <w:jc w:val="center"/>
                    </w:pPr>
                    <w:r>
                      <w:t>Laravel Programmer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  <w:lang w:val="en-ID" w:eastAsia="en-ID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E9462C" wp14:editId="6635D3C2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0C9282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Home" style="width:4in;height:4in;visibility:visible;mso-wrap-style:squar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1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5"/>
  </w:num>
  <w:num w:numId="28">
    <w:abstractNumId w:val="11"/>
  </w:num>
  <w:num w:numId="29">
    <w:abstractNumId w:val="35"/>
  </w:num>
  <w:num w:numId="30">
    <w:abstractNumId w:val="26"/>
  </w:num>
  <w:num w:numId="31">
    <w:abstractNumId w:val="43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7"/>
  </w:num>
  <w:num w:numId="39">
    <w:abstractNumId w:val="42"/>
  </w:num>
  <w:num w:numId="40">
    <w:abstractNumId w:val="31"/>
  </w:num>
  <w:num w:numId="41">
    <w:abstractNumId w:val="22"/>
  </w:num>
  <w:num w:numId="42">
    <w:abstractNumId w:val="32"/>
  </w:num>
  <w:num w:numId="43">
    <w:abstractNumId w:val="39"/>
  </w:num>
  <w:num w:numId="44">
    <w:abstractNumId w:val="28"/>
  </w:num>
  <w:num w:numId="45">
    <w:abstractNumId w:val="12"/>
  </w:num>
  <w:num w:numId="46">
    <w:abstractNumId w:val="24"/>
  </w:num>
  <w:num w:numId="47">
    <w:abstractNumId w:val="3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EC"/>
    <w:rsid w:val="0000418E"/>
    <w:rsid w:val="000059E9"/>
    <w:rsid w:val="0001400F"/>
    <w:rsid w:val="00016839"/>
    <w:rsid w:val="00042892"/>
    <w:rsid w:val="00042FB3"/>
    <w:rsid w:val="00057671"/>
    <w:rsid w:val="0006221B"/>
    <w:rsid w:val="00084752"/>
    <w:rsid w:val="00086540"/>
    <w:rsid w:val="00095F80"/>
    <w:rsid w:val="000A2BA5"/>
    <w:rsid w:val="000D0719"/>
    <w:rsid w:val="000D28E7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42237"/>
    <w:rsid w:val="0015180F"/>
    <w:rsid w:val="001576D9"/>
    <w:rsid w:val="00164170"/>
    <w:rsid w:val="001746FC"/>
    <w:rsid w:val="00174D6A"/>
    <w:rsid w:val="001855DF"/>
    <w:rsid w:val="00193653"/>
    <w:rsid w:val="001A678E"/>
    <w:rsid w:val="001A6AC0"/>
    <w:rsid w:val="001B1C33"/>
    <w:rsid w:val="001B328F"/>
    <w:rsid w:val="001C329C"/>
    <w:rsid w:val="001C5E27"/>
    <w:rsid w:val="001D1EF1"/>
    <w:rsid w:val="001E7D29"/>
    <w:rsid w:val="00222FE0"/>
    <w:rsid w:val="002404F5"/>
    <w:rsid w:val="002449B1"/>
    <w:rsid w:val="00254A18"/>
    <w:rsid w:val="00267555"/>
    <w:rsid w:val="00274AA7"/>
    <w:rsid w:val="00275260"/>
    <w:rsid w:val="00276FA1"/>
    <w:rsid w:val="00285B87"/>
    <w:rsid w:val="002915B6"/>
    <w:rsid w:val="00291B4A"/>
    <w:rsid w:val="002B4A0C"/>
    <w:rsid w:val="002B6B6C"/>
    <w:rsid w:val="002C26A8"/>
    <w:rsid w:val="002C3D7E"/>
    <w:rsid w:val="002E4F42"/>
    <w:rsid w:val="002F2FFB"/>
    <w:rsid w:val="00304B74"/>
    <w:rsid w:val="00305D1A"/>
    <w:rsid w:val="0031567A"/>
    <w:rsid w:val="0032131A"/>
    <w:rsid w:val="003271AD"/>
    <w:rsid w:val="003310BF"/>
    <w:rsid w:val="00333DF8"/>
    <w:rsid w:val="00336CA4"/>
    <w:rsid w:val="00352B99"/>
    <w:rsid w:val="00357117"/>
    <w:rsid w:val="00357641"/>
    <w:rsid w:val="003603AA"/>
    <w:rsid w:val="00360B6E"/>
    <w:rsid w:val="00360ECA"/>
    <w:rsid w:val="00361DEE"/>
    <w:rsid w:val="00376E09"/>
    <w:rsid w:val="00394EF4"/>
    <w:rsid w:val="003B371F"/>
    <w:rsid w:val="003B65A8"/>
    <w:rsid w:val="003E5EB5"/>
    <w:rsid w:val="003F3A7B"/>
    <w:rsid w:val="00410612"/>
    <w:rsid w:val="00411F8B"/>
    <w:rsid w:val="004203B0"/>
    <w:rsid w:val="004230D9"/>
    <w:rsid w:val="00433D36"/>
    <w:rsid w:val="00450670"/>
    <w:rsid w:val="00466887"/>
    <w:rsid w:val="0046726A"/>
    <w:rsid w:val="004724BD"/>
    <w:rsid w:val="00477352"/>
    <w:rsid w:val="00491C23"/>
    <w:rsid w:val="004B486D"/>
    <w:rsid w:val="004B5C09"/>
    <w:rsid w:val="004C049B"/>
    <w:rsid w:val="004C5603"/>
    <w:rsid w:val="004E227E"/>
    <w:rsid w:val="004E52DA"/>
    <w:rsid w:val="004F3E7C"/>
    <w:rsid w:val="00500DD1"/>
    <w:rsid w:val="005111FC"/>
    <w:rsid w:val="00521AE3"/>
    <w:rsid w:val="00532C0C"/>
    <w:rsid w:val="00535B54"/>
    <w:rsid w:val="00554276"/>
    <w:rsid w:val="00564D17"/>
    <w:rsid w:val="00565E5C"/>
    <w:rsid w:val="00570173"/>
    <w:rsid w:val="0058556C"/>
    <w:rsid w:val="005B6F21"/>
    <w:rsid w:val="005D3902"/>
    <w:rsid w:val="005D3B68"/>
    <w:rsid w:val="005E0ED9"/>
    <w:rsid w:val="005E2495"/>
    <w:rsid w:val="00616B41"/>
    <w:rsid w:val="00620A8F"/>
    <w:rsid w:val="00620AE8"/>
    <w:rsid w:val="00626825"/>
    <w:rsid w:val="0064628C"/>
    <w:rsid w:val="0065214E"/>
    <w:rsid w:val="00655EE2"/>
    <w:rsid w:val="0067028F"/>
    <w:rsid w:val="00676EEC"/>
    <w:rsid w:val="00680296"/>
    <w:rsid w:val="006853BC"/>
    <w:rsid w:val="00687389"/>
    <w:rsid w:val="006928C1"/>
    <w:rsid w:val="006B0E6B"/>
    <w:rsid w:val="006C0D15"/>
    <w:rsid w:val="006D3D31"/>
    <w:rsid w:val="006D5463"/>
    <w:rsid w:val="006D74B7"/>
    <w:rsid w:val="006E015E"/>
    <w:rsid w:val="006E2F49"/>
    <w:rsid w:val="006F03D4"/>
    <w:rsid w:val="00700B1F"/>
    <w:rsid w:val="00706120"/>
    <w:rsid w:val="00722D41"/>
    <w:rsid w:val="007257E9"/>
    <w:rsid w:val="00740105"/>
    <w:rsid w:val="00744B1E"/>
    <w:rsid w:val="00754C8C"/>
    <w:rsid w:val="007558EE"/>
    <w:rsid w:val="00756AD4"/>
    <w:rsid w:val="00756D9C"/>
    <w:rsid w:val="007619BD"/>
    <w:rsid w:val="00771C24"/>
    <w:rsid w:val="00777B5A"/>
    <w:rsid w:val="00781863"/>
    <w:rsid w:val="00792701"/>
    <w:rsid w:val="007C20B0"/>
    <w:rsid w:val="007C2A15"/>
    <w:rsid w:val="007D5836"/>
    <w:rsid w:val="007E4284"/>
    <w:rsid w:val="007F34A4"/>
    <w:rsid w:val="0080604E"/>
    <w:rsid w:val="00815563"/>
    <w:rsid w:val="00821A3D"/>
    <w:rsid w:val="008240DA"/>
    <w:rsid w:val="00826800"/>
    <w:rsid w:val="008429E5"/>
    <w:rsid w:val="008459D3"/>
    <w:rsid w:val="00866F62"/>
    <w:rsid w:val="00867EA4"/>
    <w:rsid w:val="00880C14"/>
    <w:rsid w:val="00885A12"/>
    <w:rsid w:val="008979E0"/>
    <w:rsid w:val="00897D88"/>
    <w:rsid w:val="008A0319"/>
    <w:rsid w:val="008C1EA4"/>
    <w:rsid w:val="008C6543"/>
    <w:rsid w:val="008D0732"/>
    <w:rsid w:val="008D43E9"/>
    <w:rsid w:val="008D5637"/>
    <w:rsid w:val="008E3C0E"/>
    <w:rsid w:val="008E421A"/>
    <w:rsid w:val="008E476B"/>
    <w:rsid w:val="008E4D51"/>
    <w:rsid w:val="008F0F63"/>
    <w:rsid w:val="008F5BBF"/>
    <w:rsid w:val="009043DB"/>
    <w:rsid w:val="00927C63"/>
    <w:rsid w:val="00932F50"/>
    <w:rsid w:val="0093557B"/>
    <w:rsid w:val="0094637B"/>
    <w:rsid w:val="009513FE"/>
    <w:rsid w:val="00955A78"/>
    <w:rsid w:val="009710EC"/>
    <w:rsid w:val="00971310"/>
    <w:rsid w:val="009921B8"/>
    <w:rsid w:val="009B6E30"/>
    <w:rsid w:val="009C127E"/>
    <w:rsid w:val="009C4697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56C50"/>
    <w:rsid w:val="00A60E11"/>
    <w:rsid w:val="00A63D35"/>
    <w:rsid w:val="00A667F9"/>
    <w:rsid w:val="00A76643"/>
    <w:rsid w:val="00A9231C"/>
    <w:rsid w:val="00AA2532"/>
    <w:rsid w:val="00AA2FAC"/>
    <w:rsid w:val="00AC1397"/>
    <w:rsid w:val="00AC6365"/>
    <w:rsid w:val="00AC72FB"/>
    <w:rsid w:val="00AC7F6B"/>
    <w:rsid w:val="00AE1F88"/>
    <w:rsid w:val="00AE361F"/>
    <w:rsid w:val="00AE5370"/>
    <w:rsid w:val="00AE7AED"/>
    <w:rsid w:val="00B02099"/>
    <w:rsid w:val="00B14D6B"/>
    <w:rsid w:val="00B22AA8"/>
    <w:rsid w:val="00B247A9"/>
    <w:rsid w:val="00B328CF"/>
    <w:rsid w:val="00B435B5"/>
    <w:rsid w:val="00B565D8"/>
    <w:rsid w:val="00B5779A"/>
    <w:rsid w:val="00B64D24"/>
    <w:rsid w:val="00B7147D"/>
    <w:rsid w:val="00B75CFC"/>
    <w:rsid w:val="00B853F9"/>
    <w:rsid w:val="00B855D1"/>
    <w:rsid w:val="00B92231"/>
    <w:rsid w:val="00BA2CE6"/>
    <w:rsid w:val="00BB018B"/>
    <w:rsid w:val="00BB082E"/>
    <w:rsid w:val="00BB3468"/>
    <w:rsid w:val="00BD1747"/>
    <w:rsid w:val="00BD2B06"/>
    <w:rsid w:val="00BD64B3"/>
    <w:rsid w:val="00BE367F"/>
    <w:rsid w:val="00C13804"/>
    <w:rsid w:val="00C14973"/>
    <w:rsid w:val="00C1643D"/>
    <w:rsid w:val="00C261A9"/>
    <w:rsid w:val="00C31872"/>
    <w:rsid w:val="00C32A93"/>
    <w:rsid w:val="00C42793"/>
    <w:rsid w:val="00C44AE4"/>
    <w:rsid w:val="00C47095"/>
    <w:rsid w:val="00C47362"/>
    <w:rsid w:val="00C601ED"/>
    <w:rsid w:val="00C665E6"/>
    <w:rsid w:val="00C748C9"/>
    <w:rsid w:val="00CA7363"/>
    <w:rsid w:val="00CC5C37"/>
    <w:rsid w:val="00CE5A5C"/>
    <w:rsid w:val="00CF7CBA"/>
    <w:rsid w:val="00D04F09"/>
    <w:rsid w:val="00D11705"/>
    <w:rsid w:val="00D14CC6"/>
    <w:rsid w:val="00D31AB7"/>
    <w:rsid w:val="00D35FF1"/>
    <w:rsid w:val="00D50D23"/>
    <w:rsid w:val="00D512BB"/>
    <w:rsid w:val="00D53571"/>
    <w:rsid w:val="00D5492F"/>
    <w:rsid w:val="00D66A06"/>
    <w:rsid w:val="00D75D78"/>
    <w:rsid w:val="00DA3B1A"/>
    <w:rsid w:val="00DC6078"/>
    <w:rsid w:val="00DC79AD"/>
    <w:rsid w:val="00DD2075"/>
    <w:rsid w:val="00DF2868"/>
    <w:rsid w:val="00DF7870"/>
    <w:rsid w:val="00E104E8"/>
    <w:rsid w:val="00E369D4"/>
    <w:rsid w:val="00E43BAA"/>
    <w:rsid w:val="00E46F55"/>
    <w:rsid w:val="00E557A0"/>
    <w:rsid w:val="00E573C1"/>
    <w:rsid w:val="00E67263"/>
    <w:rsid w:val="00E977D3"/>
    <w:rsid w:val="00EB3329"/>
    <w:rsid w:val="00EB530A"/>
    <w:rsid w:val="00EC7057"/>
    <w:rsid w:val="00EE46E8"/>
    <w:rsid w:val="00EF6435"/>
    <w:rsid w:val="00F10F6B"/>
    <w:rsid w:val="00F23697"/>
    <w:rsid w:val="00F36BB7"/>
    <w:rsid w:val="00F43087"/>
    <w:rsid w:val="00F4497F"/>
    <w:rsid w:val="00F51757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74D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6986AE6-B405-4578-8BAC-E7F10F98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2019-03-01T02:52:00Z</dcterms:created>
  <dcterms:modified xsi:type="dcterms:W3CDTF">2020-12-01T08:59:00Z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